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93B3" w14:textId="7713D5E0" w:rsidR="00900B17" w:rsidRDefault="00BF527B" w:rsidP="00BF527B">
      <w:pPr>
        <w:pStyle w:val="Titolo1"/>
      </w:pPr>
      <w:r>
        <w:t>Introduzione ai Sistemi Operativi (OS)</w:t>
      </w:r>
    </w:p>
    <w:p w14:paraId="40C8702E" w14:textId="61D8B197" w:rsidR="00BF527B" w:rsidRDefault="00BF527B" w:rsidP="00BF527B">
      <w:pPr>
        <w:pStyle w:val="Titolo2"/>
      </w:pPr>
      <w:r>
        <w:t>Concetti basilari</w:t>
      </w:r>
    </w:p>
    <w:p w14:paraId="5121D674" w14:textId="0EA8A2F0" w:rsidR="00BF527B" w:rsidRDefault="00BF527B" w:rsidP="00BF527B">
      <w:pPr>
        <w:rPr>
          <w:lang w:eastAsia="it-IT"/>
        </w:rPr>
      </w:pPr>
      <w:r>
        <w:rPr>
          <w:lang w:eastAsia="it-IT"/>
        </w:rPr>
        <w:t xml:space="preserve">Un </w:t>
      </w:r>
      <w:r>
        <w:rPr>
          <w:b/>
          <w:bCs/>
          <w:lang w:eastAsia="it-IT"/>
        </w:rPr>
        <w:t>sistema operativ</w:t>
      </w:r>
      <w:r w:rsidR="00744397">
        <w:rPr>
          <w:b/>
          <w:bCs/>
          <w:lang w:eastAsia="it-IT"/>
        </w:rPr>
        <w:t>o</w:t>
      </w:r>
      <w:r>
        <w:rPr>
          <w:lang w:eastAsia="it-IT"/>
        </w:rPr>
        <w:t xml:space="preserve"> (</w:t>
      </w:r>
      <w:r>
        <w:rPr>
          <w:b/>
          <w:bCs/>
          <w:lang w:eastAsia="it-IT"/>
        </w:rPr>
        <w:t>OS</w:t>
      </w:r>
      <w:r>
        <w:rPr>
          <w:lang w:eastAsia="it-IT"/>
        </w:rPr>
        <w:t>) è un insieme di programmi (</w:t>
      </w:r>
      <w:r>
        <w:rPr>
          <w:i/>
          <w:iCs/>
          <w:lang w:eastAsia="it-IT"/>
        </w:rPr>
        <w:t>software</w:t>
      </w:r>
      <w:r>
        <w:rPr>
          <w:lang w:eastAsia="it-IT"/>
        </w:rPr>
        <w:t>) che gestisce gli elementi fisici di un calcolatore (</w:t>
      </w:r>
      <w:r>
        <w:rPr>
          <w:i/>
          <w:iCs/>
          <w:lang w:eastAsia="it-IT"/>
        </w:rPr>
        <w:t>hardware</w:t>
      </w:r>
      <w:r>
        <w:rPr>
          <w:lang w:eastAsia="it-IT"/>
        </w:rPr>
        <w:t>); fornisce una piattaforma ai programmi applicativi e agisce da intermediario fra l’utente e la struttura fisica di un calcolatore.</w:t>
      </w:r>
    </w:p>
    <w:p w14:paraId="1A610959" w14:textId="36EECB68" w:rsidR="00BF527B" w:rsidRPr="00744397" w:rsidRDefault="00BF527B" w:rsidP="00BF527B">
      <w:pPr>
        <w:rPr>
          <w:lang w:eastAsia="it-IT"/>
        </w:rPr>
      </w:pPr>
      <w:r>
        <w:rPr>
          <w:lang w:eastAsia="it-IT"/>
        </w:rPr>
        <w:t>Un sistema di elaborazione si può suddividere in quattro componenti</w:t>
      </w:r>
      <w:r w:rsidR="00744397">
        <w:rPr>
          <w:lang w:eastAsia="it-IT"/>
        </w:rPr>
        <w:t xml:space="preserve">: </w:t>
      </w:r>
      <w:r w:rsidR="00744397">
        <w:rPr>
          <w:i/>
          <w:iCs/>
          <w:lang w:eastAsia="it-IT"/>
        </w:rPr>
        <w:t>hardware</w:t>
      </w:r>
      <w:r w:rsidR="00744397">
        <w:rPr>
          <w:lang w:eastAsia="it-IT"/>
        </w:rPr>
        <w:t xml:space="preserve">, </w:t>
      </w:r>
      <w:r w:rsidR="00744397">
        <w:rPr>
          <w:i/>
          <w:iCs/>
          <w:lang w:eastAsia="it-IT"/>
        </w:rPr>
        <w:t>sistema operativo</w:t>
      </w:r>
      <w:r w:rsidR="00744397">
        <w:rPr>
          <w:lang w:eastAsia="it-IT"/>
        </w:rPr>
        <w:t xml:space="preserve">, </w:t>
      </w:r>
      <w:r w:rsidR="00744397">
        <w:rPr>
          <w:i/>
          <w:iCs/>
          <w:lang w:eastAsia="it-IT"/>
        </w:rPr>
        <w:t>programmi applicativi</w:t>
      </w:r>
      <w:r w:rsidR="00744397">
        <w:rPr>
          <w:lang w:eastAsia="it-IT"/>
        </w:rPr>
        <w:t xml:space="preserve"> e </w:t>
      </w:r>
      <w:r w:rsidR="00744397">
        <w:rPr>
          <w:i/>
          <w:iCs/>
          <w:lang w:eastAsia="it-IT"/>
        </w:rPr>
        <w:t>utenti</w:t>
      </w:r>
      <w:r w:rsidR="00744397">
        <w:rPr>
          <w:lang w:eastAsia="it-IT"/>
        </w:rPr>
        <w:t>.</w:t>
      </w:r>
    </w:p>
    <w:sectPr w:rsidR="00BF527B" w:rsidRPr="00744397" w:rsidSect="008C5F71">
      <w:footerReference w:type="default" r:id="rId8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12BDF" w14:textId="77777777" w:rsidR="00BF527B" w:rsidRDefault="00BF527B" w:rsidP="00BE1B04">
      <w:pPr>
        <w:spacing w:after="0"/>
      </w:pPr>
      <w:r>
        <w:separator/>
      </w:r>
    </w:p>
  </w:endnote>
  <w:endnote w:type="continuationSeparator" w:id="0">
    <w:p w14:paraId="1987371F" w14:textId="77777777" w:rsidR="00BF527B" w:rsidRDefault="00BF527B" w:rsidP="00BE1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0D529" w14:textId="77777777" w:rsidR="00E25F86" w:rsidRPr="00AD32E8" w:rsidRDefault="00E25F86">
    <w:pPr>
      <w:pStyle w:val="Pidipagina"/>
      <w:jc w:val="center"/>
    </w:pPr>
    <w:r w:rsidRPr="00AD32E8">
      <w:t xml:space="preserve">Pag. </w:t>
    </w:r>
    <w:r w:rsidRPr="00AD32E8">
      <w:fldChar w:fldCharType="begin"/>
    </w:r>
    <w:r w:rsidRPr="00AD32E8">
      <w:instrText>PAGE  \* Arabic  \* MERGEFORMAT</w:instrText>
    </w:r>
    <w:r w:rsidRPr="00AD32E8">
      <w:fldChar w:fldCharType="separate"/>
    </w:r>
    <w:r w:rsidRPr="00AD32E8">
      <w:t>2</w:t>
    </w:r>
    <w:r w:rsidRPr="00AD32E8">
      <w:fldChar w:fldCharType="end"/>
    </w:r>
    <w:r w:rsidRPr="00AD32E8">
      <w:t xml:space="preserve"> di </w:t>
    </w:r>
    <w:r w:rsidR="00744397">
      <w:fldChar w:fldCharType="begin"/>
    </w:r>
    <w:r w:rsidR="00744397">
      <w:instrText>NUMPAGES  \* Arabic  \* MERGEFORMAT</w:instrText>
    </w:r>
    <w:r w:rsidR="00744397">
      <w:fldChar w:fldCharType="separate"/>
    </w:r>
    <w:r w:rsidRPr="00AD32E8">
      <w:t>2</w:t>
    </w:r>
    <w:r w:rsidR="00744397">
      <w:fldChar w:fldCharType="end"/>
    </w:r>
  </w:p>
  <w:p w14:paraId="05AE65BB" w14:textId="77777777" w:rsidR="00E25F86" w:rsidRDefault="00E25F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32326" w14:textId="77777777" w:rsidR="00BF527B" w:rsidRDefault="00BF527B" w:rsidP="00BE1B04">
      <w:pPr>
        <w:spacing w:after="0"/>
      </w:pPr>
      <w:r>
        <w:separator/>
      </w:r>
    </w:p>
  </w:footnote>
  <w:footnote w:type="continuationSeparator" w:id="0">
    <w:p w14:paraId="1B786E07" w14:textId="77777777" w:rsidR="00BF527B" w:rsidRDefault="00BF527B" w:rsidP="00BE1B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24C8"/>
    <w:multiLevelType w:val="hybridMultilevel"/>
    <w:tmpl w:val="7CEE1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42DC"/>
    <w:multiLevelType w:val="hybridMultilevel"/>
    <w:tmpl w:val="7A9672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4209D"/>
    <w:multiLevelType w:val="hybridMultilevel"/>
    <w:tmpl w:val="A3DE0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1D0"/>
    <w:multiLevelType w:val="hybridMultilevel"/>
    <w:tmpl w:val="7542C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5577"/>
    <w:multiLevelType w:val="hybridMultilevel"/>
    <w:tmpl w:val="F926AB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C3706"/>
    <w:multiLevelType w:val="hybridMultilevel"/>
    <w:tmpl w:val="49968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4165"/>
    <w:multiLevelType w:val="hybridMultilevel"/>
    <w:tmpl w:val="DF346C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04C07"/>
    <w:multiLevelType w:val="hybridMultilevel"/>
    <w:tmpl w:val="BFC68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3A7"/>
    <w:multiLevelType w:val="hybridMultilevel"/>
    <w:tmpl w:val="0DA268EE"/>
    <w:lvl w:ilvl="0" w:tplc="CFC08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20EA"/>
    <w:multiLevelType w:val="hybridMultilevel"/>
    <w:tmpl w:val="A78C2376"/>
    <w:lvl w:ilvl="0" w:tplc="074074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F5EC0"/>
    <w:multiLevelType w:val="hybridMultilevel"/>
    <w:tmpl w:val="3410A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D3570"/>
    <w:multiLevelType w:val="hybridMultilevel"/>
    <w:tmpl w:val="EF1CC3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503A"/>
    <w:multiLevelType w:val="hybridMultilevel"/>
    <w:tmpl w:val="02282FF8"/>
    <w:lvl w:ilvl="0" w:tplc="E2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A3E16"/>
    <w:multiLevelType w:val="hybridMultilevel"/>
    <w:tmpl w:val="1C8C93E4"/>
    <w:lvl w:ilvl="0" w:tplc="FDF0A9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6E97"/>
    <w:multiLevelType w:val="hybridMultilevel"/>
    <w:tmpl w:val="598223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308ED"/>
    <w:multiLevelType w:val="hybridMultilevel"/>
    <w:tmpl w:val="CEE47ADC"/>
    <w:lvl w:ilvl="0" w:tplc="E2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90AAB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46FCA"/>
    <w:multiLevelType w:val="hybridMultilevel"/>
    <w:tmpl w:val="C8807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571B"/>
    <w:multiLevelType w:val="hybridMultilevel"/>
    <w:tmpl w:val="DFF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D02B9"/>
    <w:multiLevelType w:val="hybridMultilevel"/>
    <w:tmpl w:val="3620C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A5A85"/>
    <w:multiLevelType w:val="hybridMultilevel"/>
    <w:tmpl w:val="36FE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92F1B"/>
    <w:multiLevelType w:val="hybridMultilevel"/>
    <w:tmpl w:val="D2EEA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C4C1B"/>
    <w:multiLevelType w:val="hybridMultilevel"/>
    <w:tmpl w:val="C36697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91ADA"/>
    <w:multiLevelType w:val="hybridMultilevel"/>
    <w:tmpl w:val="AC4C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3C07"/>
    <w:multiLevelType w:val="hybridMultilevel"/>
    <w:tmpl w:val="37A4FFF4"/>
    <w:lvl w:ilvl="0" w:tplc="FD44E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32F45"/>
    <w:multiLevelType w:val="hybridMultilevel"/>
    <w:tmpl w:val="CA60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B03B2"/>
    <w:multiLevelType w:val="hybridMultilevel"/>
    <w:tmpl w:val="EC98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C7AC9"/>
    <w:multiLevelType w:val="hybridMultilevel"/>
    <w:tmpl w:val="717CFB30"/>
    <w:lvl w:ilvl="0" w:tplc="E2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9350E"/>
    <w:multiLevelType w:val="hybridMultilevel"/>
    <w:tmpl w:val="87401484"/>
    <w:lvl w:ilvl="0" w:tplc="6D6C37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256D7"/>
    <w:multiLevelType w:val="hybridMultilevel"/>
    <w:tmpl w:val="E0CA26A4"/>
    <w:lvl w:ilvl="0" w:tplc="FEC8D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348C6"/>
    <w:multiLevelType w:val="hybridMultilevel"/>
    <w:tmpl w:val="7DD6E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9"/>
  </w:num>
  <w:num w:numId="5">
    <w:abstractNumId w:val="26"/>
  </w:num>
  <w:num w:numId="6">
    <w:abstractNumId w:val="15"/>
  </w:num>
  <w:num w:numId="7">
    <w:abstractNumId w:val="13"/>
  </w:num>
  <w:num w:numId="8">
    <w:abstractNumId w:val="27"/>
  </w:num>
  <w:num w:numId="9">
    <w:abstractNumId w:val="8"/>
  </w:num>
  <w:num w:numId="10">
    <w:abstractNumId w:val="23"/>
  </w:num>
  <w:num w:numId="11">
    <w:abstractNumId w:val="28"/>
  </w:num>
  <w:num w:numId="12">
    <w:abstractNumId w:val="12"/>
  </w:num>
  <w:num w:numId="13">
    <w:abstractNumId w:val="0"/>
  </w:num>
  <w:num w:numId="14">
    <w:abstractNumId w:val="20"/>
  </w:num>
  <w:num w:numId="15">
    <w:abstractNumId w:val="29"/>
  </w:num>
  <w:num w:numId="16">
    <w:abstractNumId w:val="2"/>
  </w:num>
  <w:num w:numId="17">
    <w:abstractNumId w:val="1"/>
  </w:num>
  <w:num w:numId="18">
    <w:abstractNumId w:val="5"/>
  </w:num>
  <w:num w:numId="19">
    <w:abstractNumId w:val="4"/>
  </w:num>
  <w:num w:numId="20">
    <w:abstractNumId w:val="18"/>
  </w:num>
  <w:num w:numId="21">
    <w:abstractNumId w:val="21"/>
  </w:num>
  <w:num w:numId="22">
    <w:abstractNumId w:val="14"/>
  </w:num>
  <w:num w:numId="23">
    <w:abstractNumId w:val="19"/>
  </w:num>
  <w:num w:numId="24">
    <w:abstractNumId w:val="7"/>
  </w:num>
  <w:num w:numId="25">
    <w:abstractNumId w:val="17"/>
  </w:num>
  <w:num w:numId="26">
    <w:abstractNumId w:val="3"/>
  </w:num>
  <w:num w:numId="27">
    <w:abstractNumId w:val="22"/>
  </w:num>
  <w:num w:numId="28">
    <w:abstractNumId w:val="6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0" w:nlCheck="1" w:checkStyle="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7B"/>
    <w:rsid w:val="000029F6"/>
    <w:rsid w:val="0000308F"/>
    <w:rsid w:val="00005650"/>
    <w:rsid w:val="000065CC"/>
    <w:rsid w:val="0001294D"/>
    <w:rsid w:val="00016ED3"/>
    <w:rsid w:val="00017E5D"/>
    <w:rsid w:val="00025CF9"/>
    <w:rsid w:val="000270A6"/>
    <w:rsid w:val="00027858"/>
    <w:rsid w:val="0003236B"/>
    <w:rsid w:val="00032419"/>
    <w:rsid w:val="000419E0"/>
    <w:rsid w:val="0004364E"/>
    <w:rsid w:val="00046ABE"/>
    <w:rsid w:val="0004799E"/>
    <w:rsid w:val="000510FC"/>
    <w:rsid w:val="00051623"/>
    <w:rsid w:val="00051F10"/>
    <w:rsid w:val="0005303E"/>
    <w:rsid w:val="00064F75"/>
    <w:rsid w:val="0007059D"/>
    <w:rsid w:val="000709F2"/>
    <w:rsid w:val="0007291C"/>
    <w:rsid w:val="00073B92"/>
    <w:rsid w:val="00080DAE"/>
    <w:rsid w:val="00084A52"/>
    <w:rsid w:val="00085304"/>
    <w:rsid w:val="00086FAA"/>
    <w:rsid w:val="0009000A"/>
    <w:rsid w:val="0009002B"/>
    <w:rsid w:val="0009070F"/>
    <w:rsid w:val="000909A6"/>
    <w:rsid w:val="00091E7D"/>
    <w:rsid w:val="00095C6C"/>
    <w:rsid w:val="000962C7"/>
    <w:rsid w:val="000969D3"/>
    <w:rsid w:val="0009716E"/>
    <w:rsid w:val="000971C2"/>
    <w:rsid w:val="000A470E"/>
    <w:rsid w:val="000A4C17"/>
    <w:rsid w:val="000A6230"/>
    <w:rsid w:val="000B4D2A"/>
    <w:rsid w:val="000B7659"/>
    <w:rsid w:val="000C0952"/>
    <w:rsid w:val="000C09B6"/>
    <w:rsid w:val="000C0F75"/>
    <w:rsid w:val="000C161A"/>
    <w:rsid w:val="000C2D23"/>
    <w:rsid w:val="000C495A"/>
    <w:rsid w:val="000D0182"/>
    <w:rsid w:val="000D587C"/>
    <w:rsid w:val="000D7062"/>
    <w:rsid w:val="000D7A60"/>
    <w:rsid w:val="000E3C57"/>
    <w:rsid w:val="000E5EE1"/>
    <w:rsid w:val="000F0B21"/>
    <w:rsid w:val="000F335F"/>
    <w:rsid w:val="000F357E"/>
    <w:rsid w:val="000F509B"/>
    <w:rsid w:val="000F5385"/>
    <w:rsid w:val="000F5746"/>
    <w:rsid w:val="00102DF0"/>
    <w:rsid w:val="001030B4"/>
    <w:rsid w:val="0010376F"/>
    <w:rsid w:val="0012196B"/>
    <w:rsid w:val="001245FB"/>
    <w:rsid w:val="00126E6D"/>
    <w:rsid w:val="001322BD"/>
    <w:rsid w:val="001329BB"/>
    <w:rsid w:val="00133B1A"/>
    <w:rsid w:val="00143B54"/>
    <w:rsid w:val="00145E38"/>
    <w:rsid w:val="001518E9"/>
    <w:rsid w:val="0016045B"/>
    <w:rsid w:val="001642AA"/>
    <w:rsid w:val="00171065"/>
    <w:rsid w:val="00181962"/>
    <w:rsid w:val="001926E9"/>
    <w:rsid w:val="001A2481"/>
    <w:rsid w:val="001A5E39"/>
    <w:rsid w:val="001A6C3D"/>
    <w:rsid w:val="001A77B9"/>
    <w:rsid w:val="001B0E60"/>
    <w:rsid w:val="001B7E52"/>
    <w:rsid w:val="001C2DF0"/>
    <w:rsid w:val="001C66EC"/>
    <w:rsid w:val="001D1C96"/>
    <w:rsid w:val="001D3A7E"/>
    <w:rsid w:val="001E1676"/>
    <w:rsid w:val="001E6758"/>
    <w:rsid w:val="001E79D3"/>
    <w:rsid w:val="001F00A2"/>
    <w:rsid w:val="001F65BD"/>
    <w:rsid w:val="001F6B0D"/>
    <w:rsid w:val="0021286F"/>
    <w:rsid w:val="00214385"/>
    <w:rsid w:val="00216269"/>
    <w:rsid w:val="00224D54"/>
    <w:rsid w:val="00232C12"/>
    <w:rsid w:val="00232E90"/>
    <w:rsid w:val="0023408E"/>
    <w:rsid w:val="00234865"/>
    <w:rsid w:val="00240960"/>
    <w:rsid w:val="00245091"/>
    <w:rsid w:val="00245132"/>
    <w:rsid w:val="00246A21"/>
    <w:rsid w:val="00262DF1"/>
    <w:rsid w:val="00266055"/>
    <w:rsid w:val="00270BFA"/>
    <w:rsid w:val="00270F12"/>
    <w:rsid w:val="00272156"/>
    <w:rsid w:val="00275313"/>
    <w:rsid w:val="00275D71"/>
    <w:rsid w:val="00282515"/>
    <w:rsid w:val="00290BB3"/>
    <w:rsid w:val="00292235"/>
    <w:rsid w:val="00297C63"/>
    <w:rsid w:val="002A0565"/>
    <w:rsid w:val="002A0CAE"/>
    <w:rsid w:val="002A29F8"/>
    <w:rsid w:val="002A68E1"/>
    <w:rsid w:val="002A7B4A"/>
    <w:rsid w:val="002B56E9"/>
    <w:rsid w:val="002B59C6"/>
    <w:rsid w:val="002B7EC0"/>
    <w:rsid w:val="002C3D6C"/>
    <w:rsid w:val="002D4A59"/>
    <w:rsid w:val="002D5106"/>
    <w:rsid w:val="002E0962"/>
    <w:rsid w:val="002E158F"/>
    <w:rsid w:val="002E1EB0"/>
    <w:rsid w:val="002E1F51"/>
    <w:rsid w:val="002E4260"/>
    <w:rsid w:val="002F4344"/>
    <w:rsid w:val="002F7AB4"/>
    <w:rsid w:val="00306E60"/>
    <w:rsid w:val="00310FBA"/>
    <w:rsid w:val="00311463"/>
    <w:rsid w:val="003118DA"/>
    <w:rsid w:val="0031257F"/>
    <w:rsid w:val="00313CDA"/>
    <w:rsid w:val="00316F84"/>
    <w:rsid w:val="0032077F"/>
    <w:rsid w:val="00321026"/>
    <w:rsid w:val="0032282E"/>
    <w:rsid w:val="0033106E"/>
    <w:rsid w:val="00336FE3"/>
    <w:rsid w:val="003428F0"/>
    <w:rsid w:val="00347197"/>
    <w:rsid w:val="0035698E"/>
    <w:rsid w:val="00363ADF"/>
    <w:rsid w:val="003662EB"/>
    <w:rsid w:val="00366C1E"/>
    <w:rsid w:val="00367679"/>
    <w:rsid w:val="00384432"/>
    <w:rsid w:val="00385088"/>
    <w:rsid w:val="00393055"/>
    <w:rsid w:val="00395952"/>
    <w:rsid w:val="0039656B"/>
    <w:rsid w:val="003A2CBF"/>
    <w:rsid w:val="003A36C6"/>
    <w:rsid w:val="003A4C00"/>
    <w:rsid w:val="003A4E97"/>
    <w:rsid w:val="003A779D"/>
    <w:rsid w:val="003B44D3"/>
    <w:rsid w:val="003C3D66"/>
    <w:rsid w:val="003D3065"/>
    <w:rsid w:val="003D60F2"/>
    <w:rsid w:val="003E0A87"/>
    <w:rsid w:val="003E0F64"/>
    <w:rsid w:val="003E78A7"/>
    <w:rsid w:val="003F12FB"/>
    <w:rsid w:val="003F560D"/>
    <w:rsid w:val="00403C61"/>
    <w:rsid w:val="0040779D"/>
    <w:rsid w:val="004134E2"/>
    <w:rsid w:val="0041464D"/>
    <w:rsid w:val="004222A1"/>
    <w:rsid w:val="004269A6"/>
    <w:rsid w:val="00432DEF"/>
    <w:rsid w:val="0043623B"/>
    <w:rsid w:val="004372A5"/>
    <w:rsid w:val="00446593"/>
    <w:rsid w:val="00455D4E"/>
    <w:rsid w:val="00463761"/>
    <w:rsid w:val="004773D4"/>
    <w:rsid w:val="0048766C"/>
    <w:rsid w:val="00487A75"/>
    <w:rsid w:val="004913B5"/>
    <w:rsid w:val="00492296"/>
    <w:rsid w:val="00492D9A"/>
    <w:rsid w:val="004A7188"/>
    <w:rsid w:val="004B1329"/>
    <w:rsid w:val="004B55D6"/>
    <w:rsid w:val="004C0648"/>
    <w:rsid w:val="004C1C88"/>
    <w:rsid w:val="004C3ED8"/>
    <w:rsid w:val="004C7D7E"/>
    <w:rsid w:val="004D0A9A"/>
    <w:rsid w:val="004D1026"/>
    <w:rsid w:val="004D41C0"/>
    <w:rsid w:val="004D4A7B"/>
    <w:rsid w:val="004D71D8"/>
    <w:rsid w:val="004E035E"/>
    <w:rsid w:val="004E311D"/>
    <w:rsid w:val="004E3A94"/>
    <w:rsid w:val="004E412C"/>
    <w:rsid w:val="004E540E"/>
    <w:rsid w:val="004E6DA9"/>
    <w:rsid w:val="004F196E"/>
    <w:rsid w:val="004F1D3D"/>
    <w:rsid w:val="004F236F"/>
    <w:rsid w:val="004F4C80"/>
    <w:rsid w:val="004F73A0"/>
    <w:rsid w:val="00500611"/>
    <w:rsid w:val="00502D34"/>
    <w:rsid w:val="00507F6A"/>
    <w:rsid w:val="00512053"/>
    <w:rsid w:val="00514DF0"/>
    <w:rsid w:val="005163B6"/>
    <w:rsid w:val="00516473"/>
    <w:rsid w:val="00516882"/>
    <w:rsid w:val="00517DCC"/>
    <w:rsid w:val="005237E2"/>
    <w:rsid w:val="0052413C"/>
    <w:rsid w:val="005262C9"/>
    <w:rsid w:val="005309C6"/>
    <w:rsid w:val="00532E5D"/>
    <w:rsid w:val="005371A3"/>
    <w:rsid w:val="00537A1C"/>
    <w:rsid w:val="00551052"/>
    <w:rsid w:val="00552F11"/>
    <w:rsid w:val="005552A7"/>
    <w:rsid w:val="005576FB"/>
    <w:rsid w:val="00562DA2"/>
    <w:rsid w:val="005633EF"/>
    <w:rsid w:val="00571317"/>
    <w:rsid w:val="00575585"/>
    <w:rsid w:val="00576EB5"/>
    <w:rsid w:val="005808BF"/>
    <w:rsid w:val="005813E7"/>
    <w:rsid w:val="00590706"/>
    <w:rsid w:val="00592B09"/>
    <w:rsid w:val="00594A88"/>
    <w:rsid w:val="0059796B"/>
    <w:rsid w:val="00597ADB"/>
    <w:rsid w:val="00597F6E"/>
    <w:rsid w:val="005A0D87"/>
    <w:rsid w:val="005A7E26"/>
    <w:rsid w:val="005B202C"/>
    <w:rsid w:val="005B25C0"/>
    <w:rsid w:val="005B366D"/>
    <w:rsid w:val="005C1237"/>
    <w:rsid w:val="005D07AE"/>
    <w:rsid w:val="005D37BA"/>
    <w:rsid w:val="005D5AD5"/>
    <w:rsid w:val="005D7D3E"/>
    <w:rsid w:val="005E5144"/>
    <w:rsid w:val="005E65D5"/>
    <w:rsid w:val="005F0D02"/>
    <w:rsid w:val="005F24D8"/>
    <w:rsid w:val="006022A8"/>
    <w:rsid w:val="00605610"/>
    <w:rsid w:val="006064AF"/>
    <w:rsid w:val="00613893"/>
    <w:rsid w:val="006149AB"/>
    <w:rsid w:val="0061682B"/>
    <w:rsid w:val="00616887"/>
    <w:rsid w:val="0062509A"/>
    <w:rsid w:val="00627D0D"/>
    <w:rsid w:val="00630015"/>
    <w:rsid w:val="00630625"/>
    <w:rsid w:val="006327ED"/>
    <w:rsid w:val="006350D4"/>
    <w:rsid w:val="00636AD5"/>
    <w:rsid w:val="00644773"/>
    <w:rsid w:val="00650F98"/>
    <w:rsid w:val="0065349E"/>
    <w:rsid w:val="0066342A"/>
    <w:rsid w:val="00666D62"/>
    <w:rsid w:val="00667703"/>
    <w:rsid w:val="00677BDE"/>
    <w:rsid w:val="006905EA"/>
    <w:rsid w:val="00691457"/>
    <w:rsid w:val="00693149"/>
    <w:rsid w:val="00693DE4"/>
    <w:rsid w:val="0069497D"/>
    <w:rsid w:val="00697D07"/>
    <w:rsid w:val="006A1E9D"/>
    <w:rsid w:val="006A2878"/>
    <w:rsid w:val="006A67B0"/>
    <w:rsid w:val="006B3EE6"/>
    <w:rsid w:val="006B5238"/>
    <w:rsid w:val="006C6770"/>
    <w:rsid w:val="006C6923"/>
    <w:rsid w:val="006D405E"/>
    <w:rsid w:val="006D5E04"/>
    <w:rsid w:val="006D6F1B"/>
    <w:rsid w:val="006E2304"/>
    <w:rsid w:val="006E41E4"/>
    <w:rsid w:val="006F641F"/>
    <w:rsid w:val="00700764"/>
    <w:rsid w:val="00703AD6"/>
    <w:rsid w:val="00704D96"/>
    <w:rsid w:val="00706298"/>
    <w:rsid w:val="0070647C"/>
    <w:rsid w:val="007103B6"/>
    <w:rsid w:val="00711B21"/>
    <w:rsid w:val="00712B73"/>
    <w:rsid w:val="0071311D"/>
    <w:rsid w:val="00713EA8"/>
    <w:rsid w:val="00714B8C"/>
    <w:rsid w:val="00717259"/>
    <w:rsid w:val="00717C00"/>
    <w:rsid w:val="007207BA"/>
    <w:rsid w:val="007232A6"/>
    <w:rsid w:val="00733D4F"/>
    <w:rsid w:val="00736E54"/>
    <w:rsid w:val="00742C4E"/>
    <w:rsid w:val="00744397"/>
    <w:rsid w:val="00750106"/>
    <w:rsid w:val="00753C8A"/>
    <w:rsid w:val="00755B67"/>
    <w:rsid w:val="00760291"/>
    <w:rsid w:val="00760567"/>
    <w:rsid w:val="00762F84"/>
    <w:rsid w:val="00767454"/>
    <w:rsid w:val="007709CB"/>
    <w:rsid w:val="00782B19"/>
    <w:rsid w:val="00787DEF"/>
    <w:rsid w:val="007904C7"/>
    <w:rsid w:val="0079348A"/>
    <w:rsid w:val="00793CE2"/>
    <w:rsid w:val="00794BFF"/>
    <w:rsid w:val="0079745D"/>
    <w:rsid w:val="007A170A"/>
    <w:rsid w:val="007A322F"/>
    <w:rsid w:val="007A61C3"/>
    <w:rsid w:val="007A6668"/>
    <w:rsid w:val="007B150C"/>
    <w:rsid w:val="007B182B"/>
    <w:rsid w:val="007B295E"/>
    <w:rsid w:val="007B3752"/>
    <w:rsid w:val="007B553A"/>
    <w:rsid w:val="007C188B"/>
    <w:rsid w:val="007D1B88"/>
    <w:rsid w:val="007D5CAC"/>
    <w:rsid w:val="007E0B9A"/>
    <w:rsid w:val="007E1013"/>
    <w:rsid w:val="007E2013"/>
    <w:rsid w:val="007E30A1"/>
    <w:rsid w:val="007E4CA9"/>
    <w:rsid w:val="007F180A"/>
    <w:rsid w:val="007F55F3"/>
    <w:rsid w:val="007F7B64"/>
    <w:rsid w:val="00801DB3"/>
    <w:rsid w:val="00804139"/>
    <w:rsid w:val="00805D76"/>
    <w:rsid w:val="008139D5"/>
    <w:rsid w:val="0082689F"/>
    <w:rsid w:val="00826C92"/>
    <w:rsid w:val="00826D09"/>
    <w:rsid w:val="00827927"/>
    <w:rsid w:val="00834E98"/>
    <w:rsid w:val="00835BBD"/>
    <w:rsid w:val="0084045A"/>
    <w:rsid w:val="00843E95"/>
    <w:rsid w:val="0085072A"/>
    <w:rsid w:val="00852F69"/>
    <w:rsid w:val="0085697C"/>
    <w:rsid w:val="00862C71"/>
    <w:rsid w:val="00863FB4"/>
    <w:rsid w:val="00865AB4"/>
    <w:rsid w:val="008741BE"/>
    <w:rsid w:val="008756DE"/>
    <w:rsid w:val="0088087D"/>
    <w:rsid w:val="00880B43"/>
    <w:rsid w:val="00881991"/>
    <w:rsid w:val="00882A6D"/>
    <w:rsid w:val="0089089F"/>
    <w:rsid w:val="0089116E"/>
    <w:rsid w:val="00894D59"/>
    <w:rsid w:val="00896EF2"/>
    <w:rsid w:val="008A3A68"/>
    <w:rsid w:val="008A3DA6"/>
    <w:rsid w:val="008A40FA"/>
    <w:rsid w:val="008B1F9A"/>
    <w:rsid w:val="008B2B4E"/>
    <w:rsid w:val="008B6971"/>
    <w:rsid w:val="008C20FB"/>
    <w:rsid w:val="008C2619"/>
    <w:rsid w:val="008C309A"/>
    <w:rsid w:val="008C5F71"/>
    <w:rsid w:val="008C7791"/>
    <w:rsid w:val="008D71C6"/>
    <w:rsid w:val="008E087D"/>
    <w:rsid w:val="008E0BEA"/>
    <w:rsid w:val="008E0D68"/>
    <w:rsid w:val="008F20FE"/>
    <w:rsid w:val="008F316D"/>
    <w:rsid w:val="00900B17"/>
    <w:rsid w:val="009017AD"/>
    <w:rsid w:val="00904005"/>
    <w:rsid w:val="009045E5"/>
    <w:rsid w:val="00911132"/>
    <w:rsid w:val="00911EDE"/>
    <w:rsid w:val="00913D95"/>
    <w:rsid w:val="009140F5"/>
    <w:rsid w:val="00921872"/>
    <w:rsid w:val="0092378F"/>
    <w:rsid w:val="009260A9"/>
    <w:rsid w:val="009270B2"/>
    <w:rsid w:val="00927430"/>
    <w:rsid w:val="00927BCF"/>
    <w:rsid w:val="00934A40"/>
    <w:rsid w:val="00944B86"/>
    <w:rsid w:val="009516C7"/>
    <w:rsid w:val="00951844"/>
    <w:rsid w:val="00952B29"/>
    <w:rsid w:val="009615D5"/>
    <w:rsid w:val="00962337"/>
    <w:rsid w:val="00981E2C"/>
    <w:rsid w:val="00984BCD"/>
    <w:rsid w:val="009873D6"/>
    <w:rsid w:val="00990777"/>
    <w:rsid w:val="009913E0"/>
    <w:rsid w:val="00992F25"/>
    <w:rsid w:val="0099607B"/>
    <w:rsid w:val="00997605"/>
    <w:rsid w:val="009A10AC"/>
    <w:rsid w:val="009A312E"/>
    <w:rsid w:val="009A564B"/>
    <w:rsid w:val="009A5CFA"/>
    <w:rsid w:val="009A76C3"/>
    <w:rsid w:val="009B16BA"/>
    <w:rsid w:val="009B2088"/>
    <w:rsid w:val="009B51BE"/>
    <w:rsid w:val="009B69A0"/>
    <w:rsid w:val="009C446F"/>
    <w:rsid w:val="009C4D56"/>
    <w:rsid w:val="009C621F"/>
    <w:rsid w:val="009C72D2"/>
    <w:rsid w:val="009D4C09"/>
    <w:rsid w:val="009D683E"/>
    <w:rsid w:val="009E00EA"/>
    <w:rsid w:val="009E08E7"/>
    <w:rsid w:val="009E092E"/>
    <w:rsid w:val="009E3E19"/>
    <w:rsid w:val="009F1819"/>
    <w:rsid w:val="009F25F6"/>
    <w:rsid w:val="009F4850"/>
    <w:rsid w:val="009F5395"/>
    <w:rsid w:val="009F5D05"/>
    <w:rsid w:val="009F6543"/>
    <w:rsid w:val="00A01ECB"/>
    <w:rsid w:val="00A01F15"/>
    <w:rsid w:val="00A0239C"/>
    <w:rsid w:val="00A13647"/>
    <w:rsid w:val="00A1419B"/>
    <w:rsid w:val="00A167C5"/>
    <w:rsid w:val="00A21508"/>
    <w:rsid w:val="00A231DB"/>
    <w:rsid w:val="00A2660E"/>
    <w:rsid w:val="00A26625"/>
    <w:rsid w:val="00A32867"/>
    <w:rsid w:val="00A32F9B"/>
    <w:rsid w:val="00A374F5"/>
    <w:rsid w:val="00A419DB"/>
    <w:rsid w:val="00A41E4F"/>
    <w:rsid w:val="00A45267"/>
    <w:rsid w:val="00A454E6"/>
    <w:rsid w:val="00A46AEC"/>
    <w:rsid w:val="00A46B19"/>
    <w:rsid w:val="00A46C21"/>
    <w:rsid w:val="00A47572"/>
    <w:rsid w:val="00A5473D"/>
    <w:rsid w:val="00A572AE"/>
    <w:rsid w:val="00A6070C"/>
    <w:rsid w:val="00A646C8"/>
    <w:rsid w:val="00A663EA"/>
    <w:rsid w:val="00A67786"/>
    <w:rsid w:val="00A67A93"/>
    <w:rsid w:val="00A71ADC"/>
    <w:rsid w:val="00A72439"/>
    <w:rsid w:val="00A730F9"/>
    <w:rsid w:val="00A76EC2"/>
    <w:rsid w:val="00A80BDA"/>
    <w:rsid w:val="00A83E1A"/>
    <w:rsid w:val="00A84AF2"/>
    <w:rsid w:val="00A84DC7"/>
    <w:rsid w:val="00A853C7"/>
    <w:rsid w:val="00A85A63"/>
    <w:rsid w:val="00A970B8"/>
    <w:rsid w:val="00AA0D0B"/>
    <w:rsid w:val="00AA1001"/>
    <w:rsid w:val="00AA38E8"/>
    <w:rsid w:val="00AA454B"/>
    <w:rsid w:val="00AA4693"/>
    <w:rsid w:val="00AA61E1"/>
    <w:rsid w:val="00AA7C7E"/>
    <w:rsid w:val="00AB0E86"/>
    <w:rsid w:val="00AB3507"/>
    <w:rsid w:val="00AB3C33"/>
    <w:rsid w:val="00AC0049"/>
    <w:rsid w:val="00AC523D"/>
    <w:rsid w:val="00AC7BD4"/>
    <w:rsid w:val="00AD037E"/>
    <w:rsid w:val="00AD32E8"/>
    <w:rsid w:val="00AF26E8"/>
    <w:rsid w:val="00AF40C5"/>
    <w:rsid w:val="00AF56A5"/>
    <w:rsid w:val="00AF62DE"/>
    <w:rsid w:val="00B139AA"/>
    <w:rsid w:val="00B1403A"/>
    <w:rsid w:val="00B1474E"/>
    <w:rsid w:val="00B20331"/>
    <w:rsid w:val="00B341F6"/>
    <w:rsid w:val="00B35673"/>
    <w:rsid w:val="00B35A58"/>
    <w:rsid w:val="00B44427"/>
    <w:rsid w:val="00B448DE"/>
    <w:rsid w:val="00B52F73"/>
    <w:rsid w:val="00B70492"/>
    <w:rsid w:val="00B72459"/>
    <w:rsid w:val="00B72677"/>
    <w:rsid w:val="00B7505E"/>
    <w:rsid w:val="00B80C0C"/>
    <w:rsid w:val="00B843FB"/>
    <w:rsid w:val="00B86AE4"/>
    <w:rsid w:val="00B87805"/>
    <w:rsid w:val="00B933BB"/>
    <w:rsid w:val="00BA1328"/>
    <w:rsid w:val="00BA13AD"/>
    <w:rsid w:val="00BB0D5A"/>
    <w:rsid w:val="00BB2232"/>
    <w:rsid w:val="00BB749E"/>
    <w:rsid w:val="00BC336E"/>
    <w:rsid w:val="00BC6E02"/>
    <w:rsid w:val="00BD669A"/>
    <w:rsid w:val="00BE1B04"/>
    <w:rsid w:val="00BE5109"/>
    <w:rsid w:val="00BE5598"/>
    <w:rsid w:val="00BF4443"/>
    <w:rsid w:val="00BF527B"/>
    <w:rsid w:val="00C02580"/>
    <w:rsid w:val="00C0440A"/>
    <w:rsid w:val="00C0693D"/>
    <w:rsid w:val="00C23947"/>
    <w:rsid w:val="00C27B86"/>
    <w:rsid w:val="00C35B76"/>
    <w:rsid w:val="00C372FB"/>
    <w:rsid w:val="00C40D3D"/>
    <w:rsid w:val="00C41A2F"/>
    <w:rsid w:val="00C43B26"/>
    <w:rsid w:val="00C52D8F"/>
    <w:rsid w:val="00C60BDD"/>
    <w:rsid w:val="00C64CFB"/>
    <w:rsid w:val="00C6773C"/>
    <w:rsid w:val="00C70E9A"/>
    <w:rsid w:val="00C75849"/>
    <w:rsid w:val="00C76ED9"/>
    <w:rsid w:val="00C800A4"/>
    <w:rsid w:val="00C810A0"/>
    <w:rsid w:val="00C90D25"/>
    <w:rsid w:val="00C94159"/>
    <w:rsid w:val="00CA49F0"/>
    <w:rsid w:val="00CA5722"/>
    <w:rsid w:val="00CA706A"/>
    <w:rsid w:val="00CB4B30"/>
    <w:rsid w:val="00CB63EE"/>
    <w:rsid w:val="00CC6675"/>
    <w:rsid w:val="00CD0C51"/>
    <w:rsid w:val="00CD24BC"/>
    <w:rsid w:val="00CD4B05"/>
    <w:rsid w:val="00CD4F71"/>
    <w:rsid w:val="00CD5119"/>
    <w:rsid w:val="00CD52BC"/>
    <w:rsid w:val="00CE06E3"/>
    <w:rsid w:val="00CE15A7"/>
    <w:rsid w:val="00CE3DCB"/>
    <w:rsid w:val="00CE4A3A"/>
    <w:rsid w:val="00CE55BB"/>
    <w:rsid w:val="00CE66A4"/>
    <w:rsid w:val="00CE711B"/>
    <w:rsid w:val="00CF1580"/>
    <w:rsid w:val="00CF25A0"/>
    <w:rsid w:val="00D0633E"/>
    <w:rsid w:val="00D11AD2"/>
    <w:rsid w:val="00D16C8A"/>
    <w:rsid w:val="00D24B8C"/>
    <w:rsid w:val="00D2630D"/>
    <w:rsid w:val="00D36ACD"/>
    <w:rsid w:val="00D4131D"/>
    <w:rsid w:val="00D433AF"/>
    <w:rsid w:val="00D4540D"/>
    <w:rsid w:val="00D461A4"/>
    <w:rsid w:val="00D541CE"/>
    <w:rsid w:val="00D56AAA"/>
    <w:rsid w:val="00D60FB6"/>
    <w:rsid w:val="00D63C7F"/>
    <w:rsid w:val="00D64977"/>
    <w:rsid w:val="00D659AA"/>
    <w:rsid w:val="00D65AB8"/>
    <w:rsid w:val="00D71472"/>
    <w:rsid w:val="00D73F39"/>
    <w:rsid w:val="00D76177"/>
    <w:rsid w:val="00D87E20"/>
    <w:rsid w:val="00D91C16"/>
    <w:rsid w:val="00D95C6D"/>
    <w:rsid w:val="00DB17C6"/>
    <w:rsid w:val="00DB28B3"/>
    <w:rsid w:val="00DB7010"/>
    <w:rsid w:val="00DD2A67"/>
    <w:rsid w:val="00DD37BA"/>
    <w:rsid w:val="00DD4263"/>
    <w:rsid w:val="00DE30B5"/>
    <w:rsid w:val="00DE7381"/>
    <w:rsid w:val="00DF3D14"/>
    <w:rsid w:val="00DF4A7F"/>
    <w:rsid w:val="00DF5F56"/>
    <w:rsid w:val="00E0038A"/>
    <w:rsid w:val="00E05601"/>
    <w:rsid w:val="00E10F07"/>
    <w:rsid w:val="00E12B42"/>
    <w:rsid w:val="00E12F86"/>
    <w:rsid w:val="00E15FC9"/>
    <w:rsid w:val="00E21C66"/>
    <w:rsid w:val="00E22ABB"/>
    <w:rsid w:val="00E2456B"/>
    <w:rsid w:val="00E24847"/>
    <w:rsid w:val="00E24D70"/>
    <w:rsid w:val="00E25F86"/>
    <w:rsid w:val="00E265BD"/>
    <w:rsid w:val="00E31A1C"/>
    <w:rsid w:val="00E31BCB"/>
    <w:rsid w:val="00E31DE3"/>
    <w:rsid w:val="00E33933"/>
    <w:rsid w:val="00E34262"/>
    <w:rsid w:val="00E43C95"/>
    <w:rsid w:val="00E4477B"/>
    <w:rsid w:val="00E45CC7"/>
    <w:rsid w:val="00E54269"/>
    <w:rsid w:val="00E609FC"/>
    <w:rsid w:val="00E71951"/>
    <w:rsid w:val="00E75E30"/>
    <w:rsid w:val="00E8441E"/>
    <w:rsid w:val="00E846E6"/>
    <w:rsid w:val="00E85594"/>
    <w:rsid w:val="00E90EC6"/>
    <w:rsid w:val="00E93405"/>
    <w:rsid w:val="00E94716"/>
    <w:rsid w:val="00EA0EB2"/>
    <w:rsid w:val="00EA65DD"/>
    <w:rsid w:val="00EB1191"/>
    <w:rsid w:val="00EB2073"/>
    <w:rsid w:val="00EB5C38"/>
    <w:rsid w:val="00EB634B"/>
    <w:rsid w:val="00EB6526"/>
    <w:rsid w:val="00EC559F"/>
    <w:rsid w:val="00EC74D9"/>
    <w:rsid w:val="00ED05F5"/>
    <w:rsid w:val="00ED4E6A"/>
    <w:rsid w:val="00EE429A"/>
    <w:rsid w:val="00EE4683"/>
    <w:rsid w:val="00EE63B8"/>
    <w:rsid w:val="00EE69C8"/>
    <w:rsid w:val="00EE724F"/>
    <w:rsid w:val="00EF1C26"/>
    <w:rsid w:val="00EF74C2"/>
    <w:rsid w:val="00F01E25"/>
    <w:rsid w:val="00F02A9E"/>
    <w:rsid w:val="00F067A4"/>
    <w:rsid w:val="00F12771"/>
    <w:rsid w:val="00F15E20"/>
    <w:rsid w:val="00F210DA"/>
    <w:rsid w:val="00F22816"/>
    <w:rsid w:val="00F236C4"/>
    <w:rsid w:val="00F24FA8"/>
    <w:rsid w:val="00F2581C"/>
    <w:rsid w:val="00F3045F"/>
    <w:rsid w:val="00F32FB0"/>
    <w:rsid w:val="00F44B71"/>
    <w:rsid w:val="00F53326"/>
    <w:rsid w:val="00F5383A"/>
    <w:rsid w:val="00F54AD3"/>
    <w:rsid w:val="00F56259"/>
    <w:rsid w:val="00F63ABD"/>
    <w:rsid w:val="00F67040"/>
    <w:rsid w:val="00F70562"/>
    <w:rsid w:val="00F70B12"/>
    <w:rsid w:val="00F71355"/>
    <w:rsid w:val="00F728DE"/>
    <w:rsid w:val="00F74D5E"/>
    <w:rsid w:val="00F7669E"/>
    <w:rsid w:val="00F8209D"/>
    <w:rsid w:val="00F83689"/>
    <w:rsid w:val="00F83A04"/>
    <w:rsid w:val="00F83EF8"/>
    <w:rsid w:val="00F84AD2"/>
    <w:rsid w:val="00F90743"/>
    <w:rsid w:val="00FA114D"/>
    <w:rsid w:val="00FA1CDA"/>
    <w:rsid w:val="00FA4D48"/>
    <w:rsid w:val="00FA4EA8"/>
    <w:rsid w:val="00FA7AFE"/>
    <w:rsid w:val="00FB2474"/>
    <w:rsid w:val="00FB33E3"/>
    <w:rsid w:val="00FC1288"/>
    <w:rsid w:val="00FC34C2"/>
    <w:rsid w:val="00FD633F"/>
    <w:rsid w:val="00FE0171"/>
    <w:rsid w:val="00FE38FE"/>
    <w:rsid w:val="00FF0519"/>
    <w:rsid w:val="00FF2294"/>
    <w:rsid w:val="00FF263A"/>
    <w:rsid w:val="00FF35F1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68B3"/>
  <w15:chartTrackingRefBased/>
  <w15:docId w15:val="{5031A173-9E95-4F13-8FE1-5855320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738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8B6971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qFormat/>
    <w:rsid w:val="00F067A4"/>
    <w:pPr>
      <w:spacing w:before="240"/>
      <w:outlineLvl w:val="1"/>
    </w:pPr>
    <w:rPr>
      <w:rFonts w:eastAsia="Times New Roman" w:cs="Times New Roman"/>
      <w:b/>
      <w:bCs/>
      <w:color w:val="FF0000"/>
      <w:sz w:val="32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qFormat/>
    <w:rsid w:val="00CB63EE"/>
    <w:pPr>
      <w:spacing w:before="240"/>
      <w:outlineLvl w:val="2"/>
    </w:pPr>
    <w:rPr>
      <w:rFonts w:eastAsia="Times New Roman" w:cs="Times New Roman"/>
      <w:bCs/>
      <w:color w:val="FF0000"/>
      <w:sz w:val="28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502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971"/>
    <w:rPr>
      <w:rFonts w:ascii="Times New Roman" w:eastAsiaTheme="majorEastAsia" w:hAnsi="Times New Roman" w:cstheme="majorBidi"/>
      <w:b/>
      <w:color w:val="FF0000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67A4"/>
    <w:rPr>
      <w:rFonts w:ascii="Times New Roman" w:eastAsia="Times New Roman" w:hAnsi="Times New Roman" w:cs="Times New Roman"/>
      <w:b/>
      <w:bCs/>
      <w:color w:val="FF0000"/>
      <w:sz w:val="32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63EE"/>
    <w:rPr>
      <w:rFonts w:ascii="Times New Roman" w:eastAsia="Times New Roman" w:hAnsi="Times New Roman" w:cs="Times New Roman"/>
      <w:bCs/>
      <w:color w:val="FF0000"/>
      <w:sz w:val="28"/>
      <w:szCs w:val="27"/>
      <w:lang w:eastAsia="it-IT"/>
    </w:rPr>
  </w:style>
  <w:style w:type="paragraph" w:styleId="Paragrafoelenco">
    <w:name w:val="List Paragraph"/>
    <w:basedOn w:val="Normale"/>
    <w:uiPriority w:val="34"/>
    <w:qFormat/>
    <w:rsid w:val="00FA114D"/>
    <w:pPr>
      <w:ind w:left="720"/>
      <w:contextualSpacing/>
    </w:pPr>
  </w:style>
  <w:style w:type="paragraph" w:styleId="Nessunaspaziatura">
    <w:name w:val="No Spacing"/>
    <w:aliases w:val="Comando"/>
    <w:autoRedefine/>
    <w:uiPriority w:val="1"/>
    <w:rsid w:val="00CE3DCB"/>
    <w:pPr>
      <w:spacing w:after="0"/>
      <w:jc w:val="both"/>
    </w:pPr>
    <w:rPr>
      <w:rFonts w:ascii="Times New Roman" w:hAnsi="Times New Roman"/>
      <w:b/>
      <w:color w:val="00B050"/>
      <w:sz w:val="24"/>
    </w:rPr>
  </w:style>
  <w:style w:type="paragraph" w:customStyle="1" w:styleId="Bloccocodice">
    <w:name w:val="Blocco codice"/>
    <w:basedOn w:val="Normale"/>
    <w:link w:val="BloccocodiceCarattere"/>
    <w:autoRedefine/>
    <w:qFormat/>
    <w:rsid w:val="00EC74D9"/>
    <w:pPr>
      <w:pBdr>
        <w:top w:val="single" w:sz="4" w:space="1" w:color="00B0F0"/>
        <w:left w:val="single" w:sz="4" w:space="4" w:color="00B0F0"/>
        <w:bottom w:val="single" w:sz="4" w:space="1" w:color="00B0F0"/>
        <w:right w:val="single" w:sz="4" w:space="4" w:color="00B0F0"/>
      </w:pBdr>
    </w:pPr>
    <w:rPr>
      <w:bCs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762F84"/>
    <w:rPr>
      <w:color w:val="808080"/>
    </w:rPr>
  </w:style>
  <w:style w:type="character" w:customStyle="1" w:styleId="BloccocodiceCarattere">
    <w:name w:val="Blocco codice Carattere"/>
    <w:basedOn w:val="Carpredefinitoparagrafo"/>
    <w:link w:val="Bloccocodice"/>
    <w:rsid w:val="00EC74D9"/>
    <w:rPr>
      <w:rFonts w:ascii="Times New Roman" w:hAnsi="Times New Roman"/>
      <w:bCs/>
      <w:color w:val="000000" w:themeColor="text1"/>
      <w:sz w:val="24"/>
      <w:lang w:eastAsia="it-IT"/>
    </w:rPr>
  </w:style>
  <w:style w:type="table" w:styleId="Grigliatabella">
    <w:name w:val="Table Grid"/>
    <w:basedOn w:val="Tabellanormale"/>
    <w:uiPriority w:val="39"/>
    <w:rsid w:val="00E846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7669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502D34"/>
    <w:rPr>
      <w:rFonts w:asciiTheme="majorHAnsi" w:eastAsiaTheme="majorEastAsia" w:hAnsiTheme="majorHAnsi" w:cstheme="majorBidi"/>
      <w:i/>
      <w:iCs/>
      <w:color w:val="FF0000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BE1B04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1B04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E1B04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1B04"/>
    <w:rPr>
      <w:rFonts w:ascii="Times New Roman" w:hAnsi="Times New Roman"/>
      <w:color w:val="000000" w:themeColor="text1"/>
      <w:sz w:val="24"/>
    </w:rPr>
  </w:style>
  <w:style w:type="table" w:styleId="Grigliatabellachiara">
    <w:name w:val="Grid Table Light"/>
    <w:basedOn w:val="Tabellanormale"/>
    <w:uiPriority w:val="40"/>
    <w:rsid w:val="0089116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utput">
    <w:name w:val="Output"/>
    <w:basedOn w:val="Bloccocodice"/>
    <w:link w:val="OutputCarattere"/>
    <w:autoRedefine/>
    <w:qFormat/>
    <w:rsid w:val="00A730F9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</w:pPr>
  </w:style>
  <w:style w:type="character" w:customStyle="1" w:styleId="OutputCarattere">
    <w:name w:val="Output Carattere"/>
    <w:basedOn w:val="BloccocodiceCarattere"/>
    <w:link w:val="Output"/>
    <w:rsid w:val="00A730F9"/>
    <w:rPr>
      <w:rFonts w:ascii="Times New Roman" w:hAnsi="Times New Roman"/>
      <w:bCs/>
      <w:color w:val="000000" w:themeColor="text1"/>
      <w:sz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39D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39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mm\OneDrive\Documenti\Modelli%20di%20Office%20personalizzati\STANDA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8817-60CD-4BE4-A4C6-0BF9DBD7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14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Bash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</dc:title>
  <dc:subject/>
  <dc:creator>Andrea Zammarchi</dc:creator>
  <cp:keywords/>
  <dc:description/>
  <cp:lastModifiedBy>Andrea Zammarchi - andrea.zammarchi3@studio.unibo.it</cp:lastModifiedBy>
  <cp:revision>1</cp:revision>
  <dcterms:created xsi:type="dcterms:W3CDTF">2021-01-18T13:35:00Z</dcterms:created>
  <dcterms:modified xsi:type="dcterms:W3CDTF">2021-01-18T13:49:00Z</dcterms:modified>
</cp:coreProperties>
</file>