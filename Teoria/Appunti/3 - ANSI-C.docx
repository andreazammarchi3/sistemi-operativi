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74DF5" w14:textId="1D1FE50E" w:rsidR="00900B17" w:rsidRDefault="00924C52" w:rsidP="00924C52">
      <w:pPr>
        <w:pStyle w:val="Titolo1"/>
      </w:pPr>
      <w:r>
        <w:t>ANSI-C</w:t>
      </w:r>
    </w:p>
    <w:p w14:paraId="6BA2FFBB" w14:textId="42F7A18C" w:rsidR="00924C52" w:rsidRDefault="00924C52" w:rsidP="00924C52">
      <w:pPr>
        <w:pStyle w:val="Titolo2"/>
      </w:pPr>
      <w:r>
        <w:t>Caratteristiche del linguaggio C</w:t>
      </w:r>
    </w:p>
    <w:p w14:paraId="30FD52AC" w14:textId="405260BF" w:rsidR="00924C52" w:rsidRDefault="00924C52" w:rsidP="00924C52">
      <w:pPr>
        <w:pStyle w:val="Paragrafoelenco"/>
        <w:numPr>
          <w:ilvl w:val="0"/>
          <w:numId w:val="30"/>
        </w:numPr>
        <w:spacing w:before="120"/>
        <w:ind w:left="714" w:hanging="357"/>
        <w:contextualSpacing w:val="0"/>
      </w:pPr>
      <w:r>
        <w:t xml:space="preserve">Utilizzo frequente di chiamate a </w:t>
      </w:r>
      <w:r w:rsidRPr="00924C52">
        <w:rPr>
          <w:b/>
          <w:bCs/>
        </w:rPr>
        <w:t>funzioni</w:t>
      </w:r>
      <w:r>
        <w:t>.</w:t>
      </w:r>
    </w:p>
    <w:p w14:paraId="335662F8" w14:textId="685C11AF" w:rsidR="00924C52" w:rsidRDefault="00924C52" w:rsidP="00924C52">
      <w:pPr>
        <w:pStyle w:val="Paragrafoelenco"/>
        <w:numPr>
          <w:ilvl w:val="0"/>
          <w:numId w:val="30"/>
        </w:numPr>
        <w:spacing w:before="120"/>
        <w:ind w:left="714" w:hanging="357"/>
        <w:contextualSpacing w:val="0"/>
      </w:pPr>
      <w:r w:rsidRPr="00924C52">
        <w:rPr>
          <w:b/>
          <w:bCs/>
        </w:rPr>
        <w:t>Debole controllo</w:t>
      </w:r>
      <w:r w:rsidRPr="00924C52">
        <w:t xml:space="preserve"> sui tipi di dato</w:t>
      </w:r>
      <w:r>
        <w:t>.</w:t>
      </w:r>
    </w:p>
    <w:p w14:paraId="2F1F5731" w14:textId="600D9B9C" w:rsidR="00924C52" w:rsidRDefault="00924C52" w:rsidP="00924C52">
      <w:pPr>
        <w:pStyle w:val="Paragrafoelenco"/>
        <w:numPr>
          <w:ilvl w:val="0"/>
          <w:numId w:val="30"/>
        </w:numPr>
        <w:spacing w:before="120"/>
        <w:ind w:left="714" w:hanging="357"/>
        <w:contextualSpacing w:val="0"/>
      </w:pPr>
      <w:r>
        <w:t xml:space="preserve">Linguaggio </w:t>
      </w:r>
      <w:r w:rsidRPr="00924C52">
        <w:rPr>
          <w:b/>
          <w:bCs/>
        </w:rPr>
        <w:t>strutturato</w:t>
      </w:r>
      <w:r>
        <w:t>.</w:t>
      </w:r>
    </w:p>
    <w:p w14:paraId="05178FCF" w14:textId="6966619A" w:rsidR="00924C52" w:rsidRDefault="00924C52" w:rsidP="00924C52">
      <w:pPr>
        <w:pStyle w:val="Paragrafoelenco"/>
        <w:numPr>
          <w:ilvl w:val="0"/>
          <w:numId w:val="30"/>
        </w:numPr>
        <w:spacing w:before="120"/>
        <w:ind w:left="714" w:hanging="357"/>
        <w:contextualSpacing w:val="0"/>
      </w:pPr>
      <w:r>
        <w:t>Programmazione a basso livello facilmente disponibile.</w:t>
      </w:r>
    </w:p>
    <w:p w14:paraId="17BB40E4" w14:textId="1CF50241" w:rsidR="00924C52" w:rsidRDefault="00924C52" w:rsidP="00924C52">
      <w:pPr>
        <w:pStyle w:val="Paragrafoelenco"/>
        <w:numPr>
          <w:ilvl w:val="0"/>
          <w:numId w:val="30"/>
        </w:numPr>
        <w:spacing w:before="120"/>
        <w:ind w:left="714" w:hanging="357"/>
        <w:contextualSpacing w:val="0"/>
      </w:pPr>
      <w:r>
        <w:t xml:space="preserve">Implementazione dei </w:t>
      </w:r>
      <w:r w:rsidRPr="00924C52">
        <w:rPr>
          <w:b/>
          <w:bCs/>
        </w:rPr>
        <w:t>puntatori</w:t>
      </w:r>
      <w:r>
        <w:t>.</w:t>
      </w:r>
    </w:p>
    <w:p w14:paraId="7E643D25" w14:textId="6B468147" w:rsidR="00924C52" w:rsidRDefault="00924C52" w:rsidP="00924C52">
      <w:pPr>
        <w:pStyle w:val="Paragrafoelenco"/>
        <w:numPr>
          <w:ilvl w:val="0"/>
          <w:numId w:val="30"/>
        </w:numPr>
        <w:spacing w:before="120"/>
        <w:ind w:left="714" w:hanging="357"/>
        <w:contextualSpacing w:val="0"/>
      </w:pPr>
      <w:r w:rsidRPr="00924C52">
        <w:rPr>
          <w:b/>
          <w:bCs/>
        </w:rPr>
        <w:t>Portabilità</w:t>
      </w:r>
      <w:r>
        <w:t xml:space="preserve"> sulla maggior parte delle architetture.</w:t>
      </w:r>
    </w:p>
    <w:p w14:paraId="6661D01A" w14:textId="0F0AEC07" w:rsidR="0080699F" w:rsidRDefault="00924C52" w:rsidP="00E258FD">
      <w:pPr>
        <w:pStyle w:val="Paragrafoelenco"/>
        <w:numPr>
          <w:ilvl w:val="0"/>
          <w:numId w:val="30"/>
        </w:numPr>
        <w:spacing w:before="120"/>
        <w:ind w:left="714" w:hanging="357"/>
        <w:contextualSpacing w:val="0"/>
      </w:pPr>
      <w:r>
        <w:t xml:space="preserve">Disponibilità di </w:t>
      </w:r>
      <w:r w:rsidRPr="00924C52">
        <w:rPr>
          <w:b/>
          <w:bCs/>
        </w:rPr>
        <w:t>librerie standard</w:t>
      </w:r>
      <w:r>
        <w:t>.</w:t>
      </w:r>
    </w:p>
    <w:p w14:paraId="310D8A42" w14:textId="77777777" w:rsidR="0080699F" w:rsidRDefault="0080699F" w:rsidP="0080699F">
      <w:pPr>
        <w:pStyle w:val="Paragrafoelenco"/>
        <w:spacing w:before="120"/>
        <w:ind w:left="714"/>
        <w:contextualSpacing w:val="0"/>
      </w:pPr>
    </w:p>
    <w:p w14:paraId="20B0D428" w14:textId="445E07E6" w:rsidR="00E258FD" w:rsidRDefault="00E258FD" w:rsidP="00E258FD">
      <w:pPr>
        <w:pStyle w:val="Titolo2"/>
      </w:pPr>
      <w:r w:rsidRPr="00E258FD">
        <w:t>Il Modello di Compilazione per il C</w:t>
      </w:r>
    </w:p>
    <w:p w14:paraId="484B3FE8" w14:textId="653FCAC9" w:rsidR="00E258FD" w:rsidRDefault="001D3FFE" w:rsidP="0080699F">
      <w:pPr>
        <w:jc w:val="center"/>
      </w:pPr>
      <w:r>
        <w:rPr>
          <w:noProof/>
        </w:rPr>
        <w:drawing>
          <wp:inline distT="0" distB="0" distL="0" distR="0" wp14:anchorId="0BD63C55" wp14:editId="34D53636">
            <wp:extent cx="4145639" cy="4145639"/>
            <wp:effectExtent l="0" t="0" r="762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7070" w14:textId="2B0D5659" w:rsidR="00EB7929" w:rsidRDefault="00EB7929">
      <w:pPr>
        <w:jc w:val="left"/>
      </w:pPr>
      <w:r>
        <w:br w:type="page"/>
      </w:r>
    </w:p>
    <w:p w14:paraId="39B6701F" w14:textId="177A0265" w:rsidR="00EB7929" w:rsidRDefault="00EB7929" w:rsidP="00EB7929">
      <w:pPr>
        <w:pStyle w:val="Titolo3"/>
      </w:pPr>
      <w:r>
        <w:lastRenderedPageBreak/>
        <w:t>Il Preprocessore</w:t>
      </w:r>
    </w:p>
    <w:p w14:paraId="3EBAA5AC" w14:textId="61D9E5E0" w:rsidR="00D41047" w:rsidRDefault="00575B4E" w:rsidP="00D41047">
      <w:pPr>
        <w:rPr>
          <w:lang w:eastAsia="it-IT"/>
        </w:rPr>
      </w:pPr>
      <w:r>
        <w:rPr>
          <w:lang w:eastAsia="it-IT"/>
        </w:rPr>
        <w:t>Prende in input un file C</w:t>
      </w:r>
      <w:r w:rsidR="00FB2D52">
        <w:rPr>
          <w:lang w:eastAsia="it-IT"/>
        </w:rPr>
        <w:t xml:space="preserve"> e:</w:t>
      </w:r>
    </w:p>
    <w:p w14:paraId="7F549D2F" w14:textId="223FF793" w:rsidR="00FB2D52" w:rsidRDefault="00FB2D52" w:rsidP="00FB2D52">
      <w:pPr>
        <w:pStyle w:val="Paragrafoelenc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 xml:space="preserve">Processa le </w:t>
      </w:r>
      <w:r w:rsidRPr="00FB2D52">
        <w:rPr>
          <w:b/>
          <w:bCs/>
          <w:lang w:eastAsia="it-IT"/>
        </w:rPr>
        <w:t>direttive al preprocessore</w:t>
      </w:r>
      <w:r>
        <w:rPr>
          <w:lang w:eastAsia="it-IT"/>
        </w:rPr>
        <w:t>, ovvero:</w:t>
      </w:r>
    </w:p>
    <w:p w14:paraId="1ABDC377" w14:textId="77777777" w:rsidR="00EC59A5" w:rsidRPr="0087456E" w:rsidRDefault="00090486" w:rsidP="00FB2D52">
      <w:pPr>
        <w:pStyle w:val="Paragrafoelenco"/>
        <w:numPr>
          <w:ilvl w:val="1"/>
          <w:numId w:val="30"/>
        </w:numPr>
        <w:rPr>
          <w:b/>
          <w:bCs/>
          <w:lang w:eastAsia="it-IT"/>
        </w:rPr>
      </w:pPr>
      <w:r w:rsidRPr="0087456E">
        <w:rPr>
          <w:b/>
          <w:bCs/>
          <w:lang w:eastAsia="it-IT"/>
        </w:rPr>
        <w:t>Inclusione di fil</w:t>
      </w:r>
      <w:r w:rsidR="00EC59A5" w:rsidRPr="0087456E">
        <w:rPr>
          <w:b/>
          <w:bCs/>
          <w:lang w:eastAsia="it-IT"/>
        </w:rPr>
        <w:t>e</w:t>
      </w:r>
    </w:p>
    <w:p w14:paraId="0B0985B1" w14:textId="3BF0AA30" w:rsidR="00FB2D52" w:rsidRDefault="004A0300" w:rsidP="00F2701B">
      <w:pPr>
        <w:pStyle w:val="Bloccocodice"/>
        <w:ind w:left="1440"/>
      </w:pPr>
      <w:r>
        <w:t>#</w:t>
      </w:r>
      <w:r w:rsidRPr="00EC59A5">
        <w:rPr>
          <w:b/>
          <w:bCs w:val="0"/>
        </w:rPr>
        <w:t>include</w:t>
      </w:r>
    </w:p>
    <w:p w14:paraId="7EFD27F9" w14:textId="77777777" w:rsidR="00EC59A5" w:rsidRPr="0087456E" w:rsidRDefault="004A0300" w:rsidP="00FB2D52">
      <w:pPr>
        <w:pStyle w:val="Paragrafoelenco"/>
        <w:numPr>
          <w:ilvl w:val="1"/>
          <w:numId w:val="30"/>
        </w:numPr>
        <w:rPr>
          <w:b/>
          <w:bCs/>
          <w:lang w:eastAsia="it-IT"/>
        </w:rPr>
      </w:pPr>
      <w:r w:rsidRPr="0087456E">
        <w:rPr>
          <w:b/>
          <w:bCs/>
          <w:lang w:eastAsia="it-IT"/>
        </w:rPr>
        <w:t>Definizione di simbol</w:t>
      </w:r>
      <w:r w:rsidR="00EC59A5" w:rsidRPr="0087456E">
        <w:rPr>
          <w:b/>
          <w:bCs/>
          <w:lang w:eastAsia="it-IT"/>
        </w:rPr>
        <w:t>o</w:t>
      </w:r>
    </w:p>
    <w:p w14:paraId="77D19882" w14:textId="4F09D311" w:rsidR="0087456E" w:rsidRDefault="00E51A62" w:rsidP="003419CD">
      <w:pPr>
        <w:pStyle w:val="Bloccocodice"/>
        <w:ind w:left="1440"/>
      </w:pPr>
      <w:r>
        <w:t>#</w:t>
      </w:r>
      <w:r w:rsidRPr="00EC59A5">
        <w:rPr>
          <w:b/>
          <w:bCs w:val="0"/>
        </w:rPr>
        <w:t>define</w:t>
      </w:r>
      <w:r w:rsidR="00EC59A5">
        <w:t xml:space="preserve"> </w:t>
      </w:r>
      <w:r w:rsidR="0087456E">
        <w:t>SIMBOLO DefinizioneDiSimbolo</w:t>
      </w:r>
    </w:p>
    <w:p w14:paraId="759C29A4" w14:textId="46F314CF" w:rsidR="004A0300" w:rsidRDefault="00E51A62" w:rsidP="003419CD">
      <w:pPr>
        <w:pStyle w:val="Bloccocodice"/>
        <w:ind w:left="1440"/>
      </w:pPr>
      <w:r>
        <w:t>#</w:t>
      </w:r>
      <w:r w:rsidRPr="00EC59A5">
        <w:rPr>
          <w:b/>
          <w:bCs w:val="0"/>
        </w:rPr>
        <w:t>undefine</w:t>
      </w:r>
      <w:r w:rsidR="0087456E">
        <w:rPr>
          <w:b/>
          <w:bCs w:val="0"/>
        </w:rPr>
        <w:t xml:space="preserve"> </w:t>
      </w:r>
      <w:r w:rsidR="0087456E" w:rsidRPr="0087456E">
        <w:t>SIMBOLO</w:t>
      </w:r>
    </w:p>
    <w:p w14:paraId="767216AC" w14:textId="62074AEA" w:rsidR="0087456E" w:rsidRDefault="0087456E" w:rsidP="00EC59A5">
      <w:pPr>
        <w:pStyle w:val="Paragrafoelenco"/>
        <w:numPr>
          <w:ilvl w:val="1"/>
          <w:numId w:val="30"/>
        </w:numPr>
        <w:rPr>
          <w:b/>
          <w:bCs/>
          <w:lang w:eastAsia="it-IT"/>
        </w:rPr>
      </w:pPr>
      <w:r w:rsidRPr="0087456E">
        <w:rPr>
          <w:b/>
          <w:bCs/>
          <w:lang w:eastAsia="it-IT"/>
        </w:rPr>
        <w:t xml:space="preserve">Definizione di </w:t>
      </w:r>
      <w:r>
        <w:rPr>
          <w:b/>
          <w:bCs/>
          <w:lang w:eastAsia="it-IT"/>
        </w:rPr>
        <w:t>Macro</w:t>
      </w:r>
    </w:p>
    <w:p w14:paraId="4CD1D0E4" w14:textId="31617248" w:rsidR="00770FB2" w:rsidRDefault="00770FB2" w:rsidP="00F2701B">
      <w:pPr>
        <w:pStyle w:val="Bloccocodice"/>
        <w:ind w:left="1440"/>
      </w:pPr>
      <w:r>
        <w:t>#</w:t>
      </w:r>
      <w:r>
        <w:rPr>
          <w:b/>
          <w:bCs w:val="0"/>
        </w:rPr>
        <w:t xml:space="preserve">define </w:t>
      </w:r>
      <w:r>
        <w:t>MACRO(X) DefinizioneDiMacro</w:t>
      </w:r>
    </w:p>
    <w:p w14:paraId="026A13C5" w14:textId="4EF9859F" w:rsidR="00770FB2" w:rsidRDefault="00770FB2" w:rsidP="00770FB2">
      <w:pPr>
        <w:pStyle w:val="Paragrafoelenco"/>
        <w:numPr>
          <w:ilvl w:val="1"/>
          <w:numId w:val="30"/>
        </w:numPr>
        <w:rPr>
          <w:b/>
          <w:bCs/>
          <w:lang w:eastAsia="it-IT"/>
        </w:rPr>
      </w:pPr>
      <w:r>
        <w:rPr>
          <w:b/>
          <w:bCs/>
          <w:lang w:eastAsia="it-IT"/>
        </w:rPr>
        <w:t>Compilazione condizionale</w:t>
      </w:r>
      <w:r w:rsidR="00AE0CF0">
        <w:rPr>
          <w:b/>
          <w:bCs/>
          <w:lang w:eastAsia="it-IT"/>
        </w:rPr>
        <w:t xml:space="preserve"> su esistenza simbolo</w:t>
      </w:r>
    </w:p>
    <w:p w14:paraId="5587F622" w14:textId="365EF12F" w:rsidR="00AE0CF0" w:rsidRDefault="00DF2531" w:rsidP="00F2701B">
      <w:pPr>
        <w:pStyle w:val="Bloccocodice"/>
        <w:ind w:left="1440"/>
      </w:pPr>
      <w:r>
        <w:t>#</w:t>
      </w:r>
      <w:r>
        <w:rPr>
          <w:b/>
          <w:bCs w:val="0"/>
        </w:rPr>
        <w:t>ifdef</w:t>
      </w:r>
      <w:r>
        <w:t xml:space="preserve"> SIMBOLO</w:t>
      </w:r>
    </w:p>
    <w:p w14:paraId="73575EE1" w14:textId="0E378E7A" w:rsidR="0067254D" w:rsidRDefault="0067254D" w:rsidP="00F2701B">
      <w:pPr>
        <w:pStyle w:val="Bloccocodice"/>
        <w:ind w:left="1440"/>
        <w:rPr>
          <w:color w:val="14D000"/>
        </w:rPr>
      </w:pPr>
      <w:r>
        <w:tab/>
      </w:r>
      <w:r w:rsidR="0093555D">
        <w:t xml:space="preserve">Istruzioni C </w:t>
      </w:r>
      <w:r w:rsidR="0093555D" w:rsidRPr="0093555D">
        <w:rPr>
          <w:color w:val="14D000"/>
        </w:rPr>
        <w:t>/* eseguite se prima esiste #define SIMBOLO */</w:t>
      </w:r>
    </w:p>
    <w:p w14:paraId="04619313" w14:textId="692A5E91" w:rsidR="0093555D" w:rsidRDefault="00DC2505" w:rsidP="00F2701B">
      <w:pPr>
        <w:pStyle w:val="Bloccocodice"/>
        <w:ind w:left="1440"/>
        <w:rPr>
          <w:b/>
          <w:bCs w:val="0"/>
        </w:rPr>
      </w:pPr>
      <w:r>
        <w:t>#</w:t>
      </w:r>
      <w:r>
        <w:rPr>
          <w:b/>
          <w:bCs w:val="0"/>
        </w:rPr>
        <w:t>else</w:t>
      </w:r>
    </w:p>
    <w:p w14:paraId="197AD5DE" w14:textId="2FA8C4F5" w:rsidR="00DC2505" w:rsidRDefault="00DC2505" w:rsidP="00F2701B">
      <w:pPr>
        <w:pStyle w:val="Bloccocodice"/>
        <w:ind w:left="1440"/>
        <w:rPr>
          <w:color w:val="14D000"/>
        </w:rPr>
      </w:pPr>
      <w:r>
        <w:rPr>
          <w:b/>
          <w:bCs w:val="0"/>
        </w:rPr>
        <w:tab/>
      </w:r>
      <w:r>
        <w:t xml:space="preserve">Istruzioni </w:t>
      </w:r>
      <w:r w:rsidR="00561D06">
        <w:t>C</w:t>
      </w:r>
      <w:r w:rsidR="00561D06" w:rsidRPr="00561D06">
        <w:rPr>
          <w:color w:val="14D000"/>
        </w:rPr>
        <w:t xml:space="preserve"> /</w:t>
      </w:r>
      <w:r w:rsidRPr="0093555D">
        <w:rPr>
          <w:color w:val="14D000"/>
        </w:rPr>
        <w:t xml:space="preserve">* eseguite se prima </w:t>
      </w:r>
      <w:r w:rsidR="00561D06">
        <w:rPr>
          <w:color w:val="14D000"/>
        </w:rPr>
        <w:t xml:space="preserve">NON </w:t>
      </w:r>
      <w:r w:rsidRPr="0093555D">
        <w:rPr>
          <w:color w:val="14D000"/>
        </w:rPr>
        <w:t>esiste #define SIMBOLO */</w:t>
      </w:r>
    </w:p>
    <w:p w14:paraId="6B043AC3" w14:textId="3B87FF08" w:rsidR="00561D06" w:rsidRDefault="00561D06" w:rsidP="00F2701B">
      <w:pPr>
        <w:pStyle w:val="Bloccocodice"/>
        <w:ind w:left="1440"/>
        <w:rPr>
          <w:b/>
          <w:bCs w:val="0"/>
        </w:rPr>
      </w:pPr>
      <w:r>
        <w:t>#</w:t>
      </w:r>
      <w:r>
        <w:rPr>
          <w:b/>
          <w:bCs w:val="0"/>
        </w:rPr>
        <w:t>endif</w:t>
      </w:r>
    </w:p>
    <w:p w14:paraId="6B4FA1BB" w14:textId="2709DE69" w:rsidR="0081413E" w:rsidRDefault="0081413E" w:rsidP="00F2701B">
      <w:pPr>
        <w:pStyle w:val="Bloccocodice"/>
        <w:ind w:left="1440"/>
        <w:rPr>
          <w:b/>
          <w:bCs w:val="0"/>
        </w:rPr>
      </w:pPr>
      <w:r w:rsidRPr="0081413E">
        <w:t>#</w:t>
      </w:r>
      <w:r>
        <w:rPr>
          <w:b/>
          <w:bCs w:val="0"/>
        </w:rPr>
        <w:t>ifndef SIMBOLO</w:t>
      </w:r>
    </w:p>
    <w:p w14:paraId="40A630BF" w14:textId="688F0CAF" w:rsidR="0081413E" w:rsidRPr="0081413E" w:rsidRDefault="0081413E" w:rsidP="00F2701B">
      <w:pPr>
        <w:pStyle w:val="Bloccocodice"/>
        <w:ind w:left="1440"/>
        <w:rPr>
          <w:b/>
          <w:bCs w:val="0"/>
          <w:u w:val="single"/>
        </w:rPr>
      </w:pPr>
      <w:r w:rsidRPr="0081413E">
        <w:t>#</w:t>
      </w:r>
      <w:r>
        <w:rPr>
          <w:b/>
          <w:bCs w:val="0"/>
        </w:rPr>
        <w:t>endif</w:t>
      </w:r>
    </w:p>
    <w:p w14:paraId="74A025E1" w14:textId="5BFA5A3B" w:rsidR="00AE0CF0" w:rsidRDefault="00AE0CF0" w:rsidP="00770FB2">
      <w:pPr>
        <w:pStyle w:val="Paragrafoelenco"/>
        <w:numPr>
          <w:ilvl w:val="1"/>
          <w:numId w:val="30"/>
        </w:numPr>
        <w:rPr>
          <w:b/>
          <w:bCs/>
          <w:lang w:eastAsia="it-IT"/>
        </w:rPr>
      </w:pPr>
      <w:r>
        <w:rPr>
          <w:b/>
          <w:bCs/>
          <w:lang w:eastAsia="it-IT"/>
        </w:rPr>
        <w:t>Compilazione condizionale su condizione costane numerica intera</w:t>
      </w:r>
    </w:p>
    <w:p w14:paraId="5CFC1DB2" w14:textId="77777777" w:rsidR="00AE0CF0" w:rsidRPr="00AE0CF0" w:rsidRDefault="00AE0CF0" w:rsidP="00AE0CF0">
      <w:pPr>
        <w:pStyle w:val="Paragrafoelenco"/>
        <w:rPr>
          <w:b/>
          <w:bCs/>
          <w:lang w:eastAsia="it-IT"/>
        </w:rPr>
      </w:pPr>
    </w:p>
    <w:p w14:paraId="38935822" w14:textId="5BD6B84A" w:rsidR="00F2701B" w:rsidRPr="00E91779" w:rsidRDefault="00F2701B" w:rsidP="00F2701B">
      <w:pPr>
        <w:pStyle w:val="Bloccocodice"/>
        <w:ind w:left="1440"/>
        <w:rPr>
          <w:b/>
          <w:bCs w:val="0"/>
        </w:rPr>
      </w:pPr>
      <w:r>
        <w:t>#</w:t>
      </w:r>
      <w:r>
        <w:rPr>
          <w:b/>
          <w:bCs w:val="0"/>
        </w:rPr>
        <w:t>if</w:t>
      </w:r>
      <w:r>
        <w:t xml:space="preserve"> </w:t>
      </w:r>
      <w:r w:rsidR="00E91779">
        <w:rPr>
          <w:b/>
          <w:bCs w:val="0"/>
        </w:rPr>
        <w:t>Espressione1_COSTANTE_intera</w:t>
      </w:r>
    </w:p>
    <w:p w14:paraId="07A8E9AB" w14:textId="4EB0B28F" w:rsidR="00F2701B" w:rsidRDefault="00F2701B" w:rsidP="00F2701B">
      <w:pPr>
        <w:pStyle w:val="Bloccocodice"/>
        <w:ind w:left="1440"/>
        <w:rPr>
          <w:color w:val="14D000"/>
        </w:rPr>
      </w:pPr>
      <w:r>
        <w:tab/>
        <w:t xml:space="preserve">Istruzioni C </w:t>
      </w:r>
      <w:r w:rsidRPr="0093555D">
        <w:rPr>
          <w:color w:val="14D000"/>
        </w:rPr>
        <w:t xml:space="preserve">/* eseguite se </w:t>
      </w:r>
      <w:r w:rsidR="00E91779">
        <w:rPr>
          <w:color w:val="14D000"/>
        </w:rPr>
        <w:t xml:space="preserve">Espressione1 è vera </w:t>
      </w:r>
      <w:r w:rsidRPr="0093555D">
        <w:rPr>
          <w:color w:val="14D000"/>
        </w:rPr>
        <w:t>*/</w:t>
      </w:r>
    </w:p>
    <w:p w14:paraId="76190C60" w14:textId="5033B537" w:rsidR="00F2701B" w:rsidRDefault="00F2701B" w:rsidP="00F2701B">
      <w:pPr>
        <w:pStyle w:val="Bloccocodice"/>
        <w:ind w:left="1440"/>
        <w:rPr>
          <w:b/>
          <w:bCs w:val="0"/>
        </w:rPr>
      </w:pPr>
      <w:r>
        <w:t>#</w:t>
      </w:r>
      <w:r>
        <w:rPr>
          <w:b/>
          <w:bCs w:val="0"/>
        </w:rPr>
        <w:t>el</w:t>
      </w:r>
      <w:r w:rsidR="00E91779">
        <w:rPr>
          <w:b/>
          <w:bCs w:val="0"/>
        </w:rPr>
        <w:t>if Espressione2_COSTANTE_intera</w:t>
      </w:r>
    </w:p>
    <w:p w14:paraId="39FCB51D" w14:textId="5252D48B" w:rsidR="00F2701B" w:rsidRDefault="00F2701B" w:rsidP="00F2701B">
      <w:pPr>
        <w:pStyle w:val="Bloccocodice"/>
        <w:ind w:left="1440"/>
        <w:rPr>
          <w:color w:val="14D000"/>
        </w:rPr>
      </w:pPr>
      <w:r>
        <w:rPr>
          <w:b/>
          <w:bCs w:val="0"/>
        </w:rPr>
        <w:tab/>
      </w:r>
      <w:r>
        <w:t>Istruzioni C</w:t>
      </w:r>
      <w:r w:rsidRPr="00561D06">
        <w:rPr>
          <w:color w:val="14D000"/>
        </w:rPr>
        <w:t xml:space="preserve"> /</w:t>
      </w:r>
      <w:r w:rsidRPr="0093555D">
        <w:rPr>
          <w:color w:val="14D000"/>
        </w:rPr>
        <w:t xml:space="preserve">* eseguite se </w:t>
      </w:r>
      <w:r w:rsidR="00E91779">
        <w:rPr>
          <w:color w:val="14D000"/>
        </w:rPr>
        <w:t xml:space="preserve">Espressione2 è vera </w:t>
      </w:r>
      <w:r w:rsidRPr="0093555D">
        <w:rPr>
          <w:color w:val="14D000"/>
        </w:rPr>
        <w:t>*/</w:t>
      </w:r>
    </w:p>
    <w:p w14:paraId="2EBCE54A" w14:textId="0E1C26F3" w:rsidR="00F2701B" w:rsidRDefault="00F2701B" w:rsidP="00F2701B">
      <w:pPr>
        <w:pStyle w:val="Bloccocodice"/>
        <w:ind w:left="1440"/>
        <w:rPr>
          <w:b/>
          <w:bCs w:val="0"/>
        </w:rPr>
      </w:pPr>
      <w:r>
        <w:t>#</w:t>
      </w:r>
      <w:r w:rsidR="00E91779">
        <w:rPr>
          <w:b/>
          <w:bCs w:val="0"/>
        </w:rPr>
        <w:t>else</w:t>
      </w:r>
    </w:p>
    <w:p w14:paraId="690EE276" w14:textId="5A16B666" w:rsidR="00C2497A" w:rsidRPr="00C2497A" w:rsidRDefault="00C2497A" w:rsidP="00F2701B">
      <w:pPr>
        <w:pStyle w:val="Bloccocodice"/>
        <w:ind w:left="1440"/>
        <w:rPr>
          <w:b/>
          <w:bCs w:val="0"/>
          <w:color w:val="14D000"/>
        </w:rPr>
      </w:pPr>
      <w:r>
        <w:tab/>
        <w:t xml:space="preserve">Istruzioni C </w:t>
      </w:r>
      <w:r>
        <w:rPr>
          <w:color w:val="14D000"/>
        </w:rPr>
        <w:t>/* eseguite se sono false entrambe le espressioni */</w:t>
      </w:r>
    </w:p>
    <w:p w14:paraId="33A60457" w14:textId="0FC89600" w:rsidR="00C2497A" w:rsidRDefault="00F2701B" w:rsidP="00C2497A">
      <w:pPr>
        <w:pStyle w:val="Bloccocodice"/>
        <w:ind w:left="1440"/>
        <w:rPr>
          <w:b/>
          <w:bCs w:val="0"/>
        </w:rPr>
      </w:pPr>
      <w:r w:rsidRPr="0081413E">
        <w:t>#</w:t>
      </w:r>
      <w:r>
        <w:rPr>
          <w:b/>
          <w:bCs w:val="0"/>
        </w:rPr>
        <w:t>endif</w:t>
      </w:r>
    </w:p>
    <w:p w14:paraId="2D838969" w14:textId="4CD2C695" w:rsidR="00C2497A" w:rsidRPr="00C2497A" w:rsidRDefault="00C2497A" w:rsidP="00C2497A">
      <w:pPr>
        <w:pStyle w:val="Paragrafoelenco"/>
        <w:numPr>
          <w:ilvl w:val="0"/>
          <w:numId w:val="30"/>
        </w:numPr>
        <w:rPr>
          <w:b/>
          <w:bCs/>
          <w:lang w:eastAsia="it-IT"/>
        </w:rPr>
      </w:pPr>
      <w:r>
        <w:rPr>
          <w:b/>
          <w:bCs/>
          <w:lang w:eastAsia="it-IT"/>
        </w:rPr>
        <w:t>Elimina i commenti</w:t>
      </w:r>
      <w:r>
        <w:rPr>
          <w:lang w:eastAsia="it-IT"/>
        </w:rPr>
        <w:t xml:space="preserve"> contenuti nel sorgente;</w:t>
      </w:r>
    </w:p>
    <w:p w14:paraId="4D192389" w14:textId="0823AD8D" w:rsidR="00C2497A" w:rsidRPr="0051511D" w:rsidRDefault="00DD6DA3" w:rsidP="00C2497A">
      <w:pPr>
        <w:pStyle w:val="Paragrafoelenco"/>
        <w:numPr>
          <w:ilvl w:val="0"/>
          <w:numId w:val="30"/>
        </w:numPr>
        <w:rPr>
          <w:b/>
          <w:bCs/>
          <w:lang w:eastAsia="it-IT"/>
        </w:rPr>
      </w:pPr>
      <w:r>
        <w:rPr>
          <w:b/>
          <w:bCs/>
          <w:lang w:eastAsia="it-IT"/>
        </w:rPr>
        <w:t>Genera un nuovo file</w:t>
      </w:r>
      <w:r>
        <w:rPr>
          <w:lang w:eastAsia="it-IT"/>
        </w:rPr>
        <w:t xml:space="preserve"> senza commenti e con tutte le dovute sostituzioni.</w:t>
      </w:r>
    </w:p>
    <w:p w14:paraId="5BC5BD82" w14:textId="4EE926C7" w:rsidR="0051511D" w:rsidRDefault="0051511D" w:rsidP="0051511D">
      <w:pPr>
        <w:pStyle w:val="Titolo3"/>
      </w:pPr>
      <w:r>
        <w:t>Il Compilatore</w:t>
      </w:r>
    </w:p>
    <w:p w14:paraId="618189A4" w14:textId="470F2C11" w:rsidR="0051511D" w:rsidRDefault="00AA2D7F" w:rsidP="0051511D">
      <w:pPr>
        <w:rPr>
          <w:lang w:eastAsia="it-IT"/>
        </w:rPr>
      </w:pPr>
      <w:r>
        <w:rPr>
          <w:lang w:eastAsia="it-IT"/>
        </w:rPr>
        <w:t>Prende in input il codice generato dal Preprocessore e crea il codice Assembly</w:t>
      </w:r>
      <w:r w:rsidR="00002702">
        <w:rPr>
          <w:lang w:eastAsia="it-IT"/>
        </w:rPr>
        <w:t>.</w:t>
      </w:r>
    </w:p>
    <w:p w14:paraId="2C1A75F3" w14:textId="63063C7F" w:rsidR="00002702" w:rsidRDefault="00002702" w:rsidP="00002702">
      <w:pPr>
        <w:pStyle w:val="Titolo3"/>
      </w:pPr>
      <w:r>
        <w:t>L’Assemblatore (Assembler)</w:t>
      </w:r>
    </w:p>
    <w:p w14:paraId="7334EE52" w14:textId="26AEB831" w:rsidR="00383C5A" w:rsidRDefault="00002702" w:rsidP="00002702">
      <w:pPr>
        <w:rPr>
          <w:lang w:eastAsia="it-IT"/>
        </w:rPr>
      </w:pPr>
      <w:r>
        <w:rPr>
          <w:lang w:eastAsia="it-IT"/>
        </w:rPr>
        <w:t>Prende in input il codice Assembly</w:t>
      </w:r>
      <w:r w:rsidR="00383C5A">
        <w:rPr>
          <w:lang w:eastAsia="it-IT"/>
        </w:rPr>
        <w:t xml:space="preserve"> e crea il codice oggetto, ovvero del codice comprensibile solo dalla macchina.</w:t>
      </w:r>
    </w:p>
    <w:p w14:paraId="17DCEB4C" w14:textId="77777777" w:rsidR="00383C5A" w:rsidRDefault="00383C5A">
      <w:pPr>
        <w:jc w:val="left"/>
        <w:rPr>
          <w:lang w:eastAsia="it-IT"/>
        </w:rPr>
      </w:pPr>
      <w:r>
        <w:rPr>
          <w:lang w:eastAsia="it-IT"/>
        </w:rPr>
        <w:br w:type="page"/>
      </w:r>
    </w:p>
    <w:p w14:paraId="5178E9D0" w14:textId="2CEC9F94" w:rsidR="00383C5A" w:rsidRDefault="00383C5A" w:rsidP="00383C5A">
      <w:pPr>
        <w:pStyle w:val="Titolo3"/>
      </w:pPr>
      <w:r>
        <w:lastRenderedPageBreak/>
        <w:t>Il Linker</w:t>
      </w:r>
    </w:p>
    <w:p w14:paraId="0CB2B720" w14:textId="674C2536" w:rsidR="00383C5A" w:rsidRDefault="00F616AE" w:rsidP="00383C5A">
      <w:pPr>
        <w:rPr>
          <w:lang w:eastAsia="it-IT"/>
        </w:rPr>
      </w:pPr>
      <w:r>
        <w:rPr>
          <w:lang w:eastAsia="it-IT"/>
        </w:rPr>
        <w:t>Pende in input i vari files di codice oggetto e genera il file eseguibile</w:t>
      </w:r>
      <w:r w:rsidR="00C61DA1">
        <w:rPr>
          <w:lang w:eastAsia="it-IT"/>
        </w:rPr>
        <w:t>, collegando tutti i riferimenti a variabili e funzioni da un file all’altro.</w:t>
      </w:r>
    </w:p>
    <w:p w14:paraId="6F3C7170" w14:textId="2F8E01AE" w:rsidR="00BF19C2" w:rsidRDefault="00C54584" w:rsidP="00BF19C2">
      <w:pPr>
        <w:pStyle w:val="Titolo2"/>
      </w:pPr>
      <w:r>
        <w:t>Struttura di un programma C</w:t>
      </w:r>
    </w:p>
    <w:p w14:paraId="75E32E19" w14:textId="12FACB7F" w:rsidR="00C54584" w:rsidRDefault="00F96770" w:rsidP="00C54584">
      <w:r>
        <w:rPr>
          <w:b/>
          <w:bCs/>
        </w:rPr>
        <w:t>Direttive per il Preprocessore</w:t>
      </w:r>
      <w:r>
        <w:tab/>
      </w:r>
      <w:r>
        <w:tab/>
      </w:r>
      <w:r>
        <w:tab/>
        <w:t>#include …</w:t>
      </w:r>
    </w:p>
    <w:p w14:paraId="3A5D8B2C" w14:textId="18B9D00C" w:rsidR="00AD5A13" w:rsidRDefault="00AD5A13" w:rsidP="00C545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#define …</w:t>
      </w:r>
    </w:p>
    <w:p w14:paraId="553FD5E8" w14:textId="77777777" w:rsidR="00050A98" w:rsidRDefault="00050A98" w:rsidP="00C54584"/>
    <w:p w14:paraId="772E9DBE" w14:textId="7EBBB249" w:rsidR="00F96770" w:rsidRDefault="000916DE" w:rsidP="00C54584">
      <w:r>
        <w:rPr>
          <w:b/>
          <w:bCs/>
        </w:rPr>
        <w:t>Definizione di tipi</w:t>
      </w:r>
      <w:r>
        <w:tab/>
      </w:r>
      <w:r>
        <w:tab/>
      </w:r>
      <w:r>
        <w:tab/>
      </w:r>
      <w:r>
        <w:tab/>
      </w:r>
      <w:r>
        <w:tab/>
        <w:t xml:space="preserve">typedef struct </w:t>
      </w:r>
      <w:r w:rsidR="00050A98">
        <w:t>structName {</w:t>
      </w:r>
    </w:p>
    <w:p w14:paraId="01B38F30" w14:textId="35424843" w:rsidR="00050A98" w:rsidRDefault="00050A98" w:rsidP="00C545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4ADB0B94" w14:textId="60C02BA7" w:rsidR="00050A98" w:rsidRDefault="00050A98" w:rsidP="00C545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14:paraId="47579576" w14:textId="0CFE148E" w:rsidR="00050A98" w:rsidRDefault="00050A98" w:rsidP="00C54584"/>
    <w:p w14:paraId="3AB9BF8D" w14:textId="3A93570C" w:rsidR="00F54BD6" w:rsidRDefault="00050A98" w:rsidP="00C54584">
      <w:r>
        <w:rPr>
          <w:b/>
          <w:bCs/>
        </w:rPr>
        <w:t>Prototipi di funzioni</w:t>
      </w:r>
      <w:r w:rsidR="00F54BD6">
        <w:tab/>
      </w:r>
      <w:r w:rsidR="00F54BD6">
        <w:tab/>
      </w:r>
      <w:r w:rsidR="00F54BD6">
        <w:tab/>
      </w:r>
      <w:r w:rsidR="00F54BD6">
        <w:tab/>
      </w:r>
      <w:r w:rsidR="00F54BD6">
        <w:tab/>
        <w:t>void f1(…);</w:t>
      </w:r>
    </w:p>
    <w:p w14:paraId="417F2BC5" w14:textId="46BEF830" w:rsidR="00F54BD6" w:rsidRDefault="00F54BD6" w:rsidP="00C54584"/>
    <w:p w14:paraId="27441830" w14:textId="0D2D03E3" w:rsidR="00F54BD6" w:rsidRPr="00AD5A13" w:rsidRDefault="00AD5A13" w:rsidP="00C54584">
      <w:r>
        <w:rPr>
          <w:b/>
          <w:bCs/>
        </w:rPr>
        <w:t>Dichiarazione delle variabili Globali</w:t>
      </w:r>
      <w:r>
        <w:tab/>
      </w:r>
      <w:r>
        <w:tab/>
        <w:t>int var1;</w:t>
      </w:r>
    </w:p>
    <w:p w14:paraId="45FB3689" w14:textId="42901F72" w:rsidR="00F54BD6" w:rsidRDefault="00F54BD6" w:rsidP="00C54584"/>
    <w:p w14:paraId="17388FAF" w14:textId="77777777" w:rsidR="00F9748B" w:rsidRDefault="00957746" w:rsidP="00C54584">
      <w:pPr>
        <w:rPr>
          <w:b/>
          <w:bCs/>
        </w:rPr>
      </w:pPr>
      <w:r>
        <w:rPr>
          <w:b/>
          <w:bCs/>
        </w:rPr>
        <w:t>Dichiarazione del main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int main(</w:t>
      </w:r>
      <w:r w:rsidR="00F9748B">
        <w:t>void</w:t>
      </w:r>
      <w:r>
        <w:t>)</w:t>
      </w:r>
    </w:p>
    <w:p w14:paraId="3936408E" w14:textId="77777777" w:rsidR="00F9748B" w:rsidRDefault="00F9748B" w:rsidP="00C54584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14:paraId="6ADDB214" w14:textId="77777777" w:rsidR="00F9748B" w:rsidRDefault="00F9748B" w:rsidP="00C545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3E1569FC" w14:textId="77777777" w:rsidR="00F9748B" w:rsidRDefault="00F9748B" w:rsidP="00C545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250075" w14:textId="77777777" w:rsidR="00F9748B" w:rsidRDefault="00F9748B" w:rsidP="00C54584"/>
    <w:p w14:paraId="03AF2F58" w14:textId="77777777" w:rsidR="006804FF" w:rsidRDefault="00E1231B" w:rsidP="00C54584">
      <w:r>
        <w:rPr>
          <w:b/>
          <w:bCs/>
        </w:rPr>
        <w:t>Implementazione delle funzioni dichiarate</w:t>
      </w:r>
      <w:r>
        <w:rPr>
          <w:b/>
          <w:bCs/>
        </w:rPr>
        <w:tab/>
      </w:r>
      <w:r w:rsidR="006804FF">
        <w:t>void f1(…)</w:t>
      </w:r>
    </w:p>
    <w:p w14:paraId="6E8F16E0" w14:textId="77777777" w:rsidR="006804FF" w:rsidRDefault="006804FF" w:rsidP="00C545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EA89710" w14:textId="77777777" w:rsidR="006804FF" w:rsidRDefault="006804FF" w:rsidP="00C545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2DA6A685" w14:textId="60133428" w:rsidR="007A3FEB" w:rsidRDefault="006804FF" w:rsidP="00C545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BC4BF4B" w14:textId="77777777" w:rsidR="007A3FEB" w:rsidRDefault="007A3FEB">
      <w:pPr>
        <w:jc w:val="left"/>
      </w:pPr>
      <w:r>
        <w:br w:type="page"/>
      </w:r>
    </w:p>
    <w:p w14:paraId="037CA6AF" w14:textId="49D7DDC1" w:rsidR="008D033A" w:rsidRDefault="007A3FEB" w:rsidP="007A3FEB">
      <w:pPr>
        <w:pStyle w:val="Titolo1"/>
      </w:pPr>
      <w:r>
        <w:lastRenderedPageBreak/>
        <w:t>Librerie</w:t>
      </w:r>
    </w:p>
    <w:p w14:paraId="796309C7" w14:textId="51418487" w:rsidR="007A3FEB" w:rsidRDefault="007A3FEB" w:rsidP="007A3FEB">
      <w:r>
        <w:t xml:space="preserve">Sono file che </w:t>
      </w:r>
      <w:r w:rsidRPr="005D3C66">
        <w:rPr>
          <w:b/>
          <w:bCs/>
        </w:rPr>
        <w:t>contengono implementazioni</w:t>
      </w:r>
      <w:r w:rsidR="008751B9">
        <w:t>, in codice macchina di alcune funzioni. Possono implementare funzioni di base messe a disposizione dal sistema operativo</w:t>
      </w:r>
      <w:r w:rsidR="00320959">
        <w:t xml:space="preserve"> oppure funzioni definite da utenti.</w:t>
      </w:r>
    </w:p>
    <w:p w14:paraId="59860F66" w14:textId="3C18BCF9" w:rsidR="00320959" w:rsidRDefault="00320959" w:rsidP="007A3FEB">
      <w:r>
        <w:t>Le librerie si dividono in due categorie</w:t>
      </w:r>
      <w:r w:rsidR="005D3C66">
        <w:t>, che si distinguono in funzione di come vengono collegate all’eseguibile che lo deve utilizzare</w:t>
      </w:r>
      <w:r>
        <w:t>:</w:t>
      </w:r>
    </w:p>
    <w:p w14:paraId="4316A279" w14:textId="482D1D79" w:rsidR="00320959" w:rsidRPr="005D3C66" w:rsidRDefault="00C03F97" w:rsidP="00320959">
      <w:pPr>
        <w:pStyle w:val="Paragrafoelenco"/>
        <w:numPr>
          <w:ilvl w:val="0"/>
          <w:numId w:val="30"/>
        </w:numPr>
        <w:rPr>
          <w:b/>
          <w:bCs/>
        </w:rPr>
      </w:pPr>
      <w:r w:rsidRPr="005D3C66">
        <w:rPr>
          <w:b/>
          <w:bCs/>
        </w:rPr>
        <w:t>Statiche</w:t>
      </w:r>
      <w:r w:rsidR="005D3C66">
        <w:t xml:space="preserve">: </w:t>
      </w:r>
      <w:r w:rsidR="00CF3077">
        <w:t>a link-time (quando si genera l’eseguibile) sono fisicamente accorpate ai moduli</w:t>
      </w:r>
      <w:r w:rsidR="001528FB">
        <w:t xml:space="preserve"> e inserite nell’eseguibile generato. Il linker deve sapere dove cercare </w:t>
      </w:r>
      <w:r w:rsidR="00EB09DB">
        <w:t>sul</w:t>
      </w:r>
      <w:r w:rsidR="001528FB">
        <w:t xml:space="preserve"> disco le librerie statiche per copiarne</w:t>
      </w:r>
      <w:r w:rsidR="00EB09DB">
        <w:t xml:space="preserve"> il contenuto e inserirlo nell’eseguibile. Quindi l’eseguibile conterrà le librerie statiche.</w:t>
      </w:r>
    </w:p>
    <w:p w14:paraId="3C3D790E" w14:textId="03FCC0C1" w:rsidR="00C21329" w:rsidRDefault="00C03F97" w:rsidP="005524A5">
      <w:pPr>
        <w:pStyle w:val="Paragrafoelenco"/>
        <w:numPr>
          <w:ilvl w:val="0"/>
          <w:numId w:val="30"/>
        </w:numPr>
      </w:pPr>
      <w:r w:rsidRPr="005D3C66">
        <w:rPr>
          <w:b/>
          <w:bCs/>
        </w:rPr>
        <w:t>Condivise</w:t>
      </w:r>
      <w:r>
        <w:t xml:space="preserve"> (</w:t>
      </w:r>
      <w:r w:rsidR="005D3C66">
        <w:t xml:space="preserve">o </w:t>
      </w:r>
      <w:r>
        <w:t>dinamiche</w:t>
      </w:r>
      <w:r w:rsidR="00715BC0">
        <w:t>):</w:t>
      </w:r>
      <w:r w:rsidR="00715BC0" w:rsidRPr="00715BC0">
        <w:t xml:space="preserve"> vengono collegate ad un programma in due passaggi</w:t>
      </w:r>
      <w:r w:rsidR="00715BC0">
        <w:t>. Durante la fase di compilazione</w:t>
      </w:r>
      <w:r w:rsidR="0065602A">
        <w:t>, il linker verifica che tutti i simboli richiesti siano effettivamente collegati o al programma</w:t>
      </w:r>
      <w:r w:rsidR="0043361F">
        <w:t xml:space="preserve"> o a una delle sue librerie condivise. In ogni caso i moduli oggetto della libreria dinamica non vengono inseriti direttamente nel file dell’eseguibile</w:t>
      </w:r>
      <w:r w:rsidR="006F64F3">
        <w:t xml:space="preserve">. A run-time il </w:t>
      </w:r>
      <w:r w:rsidR="006F64F3">
        <w:rPr>
          <w:i/>
          <w:iCs/>
        </w:rPr>
        <w:t>Dynamic loader</w:t>
      </w:r>
      <w:r w:rsidR="006F64F3">
        <w:t xml:space="preserve"> </w:t>
      </w:r>
      <w:r w:rsidR="00327474">
        <w:t>controlla quali librerie</w:t>
      </w:r>
      <w:r w:rsidR="00C22851">
        <w:t xml:space="preserve"> dinamiche sono state collegate al nostro programma, le carica in memoria </w:t>
      </w:r>
      <w:r w:rsidR="006D3E09">
        <w:t>e le attacca alla copia</w:t>
      </w:r>
      <w:r w:rsidR="00D40973">
        <w:t xml:space="preserve"> del programma in memoria.</w:t>
      </w:r>
    </w:p>
    <w:p w14:paraId="5D434218" w14:textId="77777777" w:rsidR="00C21329" w:rsidRDefault="00C21329" w:rsidP="00C21329"/>
    <w:p w14:paraId="3E4919E6" w14:textId="09389145" w:rsidR="005524A5" w:rsidRDefault="005524A5" w:rsidP="005524A5">
      <w:pPr>
        <w:pStyle w:val="Titolo1"/>
      </w:pPr>
      <w:r>
        <w:t>Makefile</w:t>
      </w:r>
    </w:p>
    <w:p w14:paraId="5A29C2B5" w14:textId="4C676848" w:rsidR="00A41C03" w:rsidRDefault="00A41C03" w:rsidP="00A41C03">
      <w:r>
        <w:t xml:space="preserve">Viene utilizzato per automatizzare </w:t>
      </w:r>
      <w:r w:rsidR="00123A51">
        <w:t>le operazioni di compilazione e linking</w:t>
      </w:r>
      <w:r w:rsidR="00A32F51">
        <w:t xml:space="preserve"> di progetti scritti in linguaggio C.</w:t>
      </w:r>
    </w:p>
    <w:p w14:paraId="3618730A" w14:textId="69373C1F" w:rsidR="00111F34" w:rsidRDefault="00111F34" w:rsidP="00A41C03">
      <w:r>
        <w:t>È un file di testo che contiene un insieme di regole</w:t>
      </w:r>
      <w:r w:rsidR="00BD1DCF">
        <w:t xml:space="preserve"> </w:t>
      </w:r>
      <w:r>
        <w:t>(</w:t>
      </w:r>
      <w:r>
        <w:rPr>
          <w:i/>
          <w:iCs/>
        </w:rPr>
        <w:t>make rules</w:t>
      </w:r>
      <w:r>
        <w:t>) che nel loro complesso:</w:t>
      </w:r>
    </w:p>
    <w:p w14:paraId="1C6699E2" w14:textId="4CBFD077" w:rsidR="00111F34" w:rsidRDefault="000B5F64" w:rsidP="00111F34">
      <w:pPr>
        <w:pStyle w:val="Paragrafoelenco"/>
        <w:numPr>
          <w:ilvl w:val="0"/>
          <w:numId w:val="30"/>
        </w:numPr>
      </w:pPr>
      <w:r>
        <w:t>Descrivono la struttura dell’albero delle dipendenze del progetto;</w:t>
      </w:r>
    </w:p>
    <w:p w14:paraId="75AD46EF" w14:textId="0242304A" w:rsidR="000B5F64" w:rsidRDefault="000B5F64" w:rsidP="00111F34">
      <w:pPr>
        <w:pStyle w:val="Paragrafoelenco"/>
        <w:numPr>
          <w:ilvl w:val="0"/>
          <w:numId w:val="30"/>
        </w:numPr>
      </w:pPr>
      <w:r>
        <w:t xml:space="preserve">Descrivono </w:t>
      </w:r>
      <w:r w:rsidR="000113D2">
        <w:t>le regole di generazione dei vari target di ogni dipendenza del progetto</w:t>
      </w:r>
      <w:r w:rsidR="00B33115">
        <w:t>.</w:t>
      </w:r>
    </w:p>
    <w:p w14:paraId="40432DD9" w14:textId="3FD9EDD7" w:rsidR="00B33115" w:rsidRDefault="00B33115" w:rsidP="00B33115">
      <w:r>
        <w:t>Ciascuna make rule:</w:t>
      </w:r>
    </w:p>
    <w:p w14:paraId="2686392F" w14:textId="776FD310" w:rsidR="00B33115" w:rsidRDefault="00B33115" w:rsidP="00B33115">
      <w:pPr>
        <w:pStyle w:val="Paragrafoelenco"/>
        <w:numPr>
          <w:ilvl w:val="0"/>
          <w:numId w:val="30"/>
        </w:numPr>
      </w:pPr>
      <w:r>
        <w:t>Indica uno o più target a cui la regola</w:t>
      </w:r>
      <w:r w:rsidR="00BD1DCF">
        <w:t xml:space="preserve"> si riferisce (</w:t>
      </w:r>
      <w:r w:rsidR="00BD1DCF">
        <w:rPr>
          <w:i/>
          <w:iCs/>
        </w:rPr>
        <w:t>target list</w:t>
      </w:r>
      <w:r w:rsidR="00BD1DCF">
        <w:t>);</w:t>
      </w:r>
    </w:p>
    <w:p w14:paraId="1801176F" w14:textId="3434F904" w:rsidR="00BD1DCF" w:rsidRDefault="00BD1DCF" w:rsidP="00B33115">
      <w:pPr>
        <w:pStyle w:val="Paragrafoelenco"/>
        <w:numPr>
          <w:ilvl w:val="0"/>
          <w:numId w:val="30"/>
        </w:numPr>
      </w:pPr>
      <w:r>
        <w:t>Elenca tutte le dipendenze</w:t>
      </w:r>
      <w:r w:rsidR="00860AC8">
        <w:t xml:space="preserve"> da cui quel target dipende (</w:t>
      </w:r>
      <w:r w:rsidR="00860AC8">
        <w:rPr>
          <w:i/>
          <w:iCs/>
        </w:rPr>
        <w:t>dependency list</w:t>
      </w:r>
      <w:r w:rsidR="00860AC8">
        <w:t>);</w:t>
      </w:r>
    </w:p>
    <w:p w14:paraId="6F41EFA2" w14:textId="23A6493F" w:rsidR="00860AC8" w:rsidRPr="00B33115" w:rsidRDefault="00860AC8" w:rsidP="00B33115">
      <w:pPr>
        <w:pStyle w:val="Paragrafoelenco"/>
        <w:numPr>
          <w:ilvl w:val="0"/>
          <w:numId w:val="30"/>
        </w:numPr>
      </w:pPr>
      <w:r>
        <w:t>Elenca tutte le operazioni (</w:t>
      </w:r>
      <w:r>
        <w:rPr>
          <w:i/>
          <w:iCs/>
        </w:rPr>
        <w:t>command list</w:t>
      </w:r>
      <w:r>
        <w:t>)</w:t>
      </w:r>
      <w:r w:rsidR="0006424B">
        <w:t xml:space="preserve"> che devono essere svolte quando una delle dipendenze è pi</w:t>
      </w:r>
      <w:r w:rsidR="002B2DE2">
        <w:t>ù recente del target oppure quando il file target non esiste.</w:t>
      </w:r>
    </w:p>
    <w:p w14:paraId="2000E75D" w14:textId="674A896C" w:rsidR="00584DB1" w:rsidRDefault="00584DB1" w:rsidP="00584DB1">
      <w:pPr>
        <w:pStyle w:val="Titolo2"/>
      </w:pPr>
      <w:r>
        <w:t>Esecuzione</w:t>
      </w:r>
    </w:p>
    <w:p w14:paraId="3186D57E" w14:textId="35E67C90" w:rsidR="00584DB1" w:rsidRDefault="00584DB1" w:rsidP="00584DB1">
      <w:pPr>
        <w:pStyle w:val="Bloccocodice"/>
        <w:rPr>
          <w:b/>
          <w:bCs w:val="0"/>
          <w:i/>
          <w:iCs/>
        </w:rPr>
      </w:pPr>
      <w:r>
        <w:rPr>
          <w:b/>
          <w:bCs w:val="0"/>
        </w:rPr>
        <w:t xml:space="preserve">Make -f Makefile </w:t>
      </w:r>
      <w:r w:rsidR="00430E0E">
        <w:rPr>
          <w:b/>
          <w:bCs w:val="0"/>
          <w:i/>
          <w:iCs/>
        </w:rPr>
        <w:t>Target</w:t>
      </w:r>
    </w:p>
    <w:p w14:paraId="3D54AB63" w14:textId="77777777" w:rsidR="002B2DE2" w:rsidRDefault="002B2DE2" w:rsidP="002B2DE2">
      <w:pPr>
        <w:pStyle w:val="Titolo2"/>
      </w:pPr>
      <w:r>
        <w:t>Struttura</w:t>
      </w:r>
    </w:p>
    <w:p w14:paraId="2B86507E" w14:textId="5492BA3C" w:rsidR="00A41C03" w:rsidRDefault="00EC6737" w:rsidP="00480A60">
      <w:pPr>
        <w:pStyle w:val="Bloccocodice"/>
        <w:rPr>
          <w:b/>
          <w:bCs w:val="0"/>
        </w:rPr>
      </w:pPr>
      <w:r>
        <w:rPr>
          <w:b/>
          <w:bCs w:val="0"/>
        </w:rPr>
        <w:t>T</w:t>
      </w:r>
      <w:r w:rsidR="00480A60">
        <w:rPr>
          <w:b/>
          <w:bCs w:val="0"/>
        </w:rPr>
        <w:t>arget</w:t>
      </w:r>
      <w:r w:rsidR="002A0674">
        <w:rPr>
          <w:b/>
          <w:bCs w:val="0"/>
        </w:rPr>
        <w:t>1</w:t>
      </w:r>
      <w:r>
        <w:rPr>
          <w:b/>
          <w:bCs w:val="0"/>
        </w:rPr>
        <w:t>:</w:t>
      </w:r>
      <w:r>
        <w:rPr>
          <w:b/>
          <w:bCs w:val="0"/>
        </w:rPr>
        <w:tab/>
      </w:r>
      <w:r w:rsidR="002A0674">
        <w:rPr>
          <w:b/>
          <w:bCs w:val="0"/>
        </w:rPr>
        <w:t>D</w:t>
      </w:r>
      <w:r>
        <w:rPr>
          <w:b/>
          <w:bCs w:val="0"/>
        </w:rPr>
        <w:t>ependency_list</w:t>
      </w:r>
      <w:r w:rsidR="002A0674">
        <w:rPr>
          <w:b/>
          <w:bCs w:val="0"/>
        </w:rPr>
        <w:t>1</w:t>
      </w:r>
    </w:p>
    <w:p w14:paraId="7D7794AF" w14:textId="1BFF7939" w:rsidR="00EC6737" w:rsidRPr="002A0674" w:rsidRDefault="002A0674" w:rsidP="00480A60">
      <w:pPr>
        <w:pStyle w:val="Bloccocodice"/>
        <w:rPr>
          <w:b/>
          <w:bCs w:val="0"/>
        </w:rPr>
      </w:pPr>
      <w:r w:rsidRPr="002A0674">
        <w:rPr>
          <w:color w:val="FF0000"/>
        </w:rPr>
        <w:t>TAB</w:t>
      </w:r>
      <w:r w:rsidR="00EC6737">
        <w:rPr>
          <w:b/>
          <w:bCs w:val="0"/>
        </w:rPr>
        <w:tab/>
      </w:r>
      <w:r w:rsidR="00EC6737">
        <w:rPr>
          <w:b/>
          <w:bCs w:val="0"/>
        </w:rPr>
        <w:tab/>
      </w:r>
      <w:r>
        <w:rPr>
          <w:b/>
          <w:bCs w:val="0"/>
        </w:rPr>
        <w:t>Command_list1</w:t>
      </w:r>
    </w:p>
    <w:p w14:paraId="0B2D5AE3" w14:textId="660760EA" w:rsidR="00EC6737" w:rsidRDefault="002A0674" w:rsidP="00480A60">
      <w:pPr>
        <w:pStyle w:val="Bloccocodice"/>
        <w:rPr>
          <w:color w:val="FF0000"/>
        </w:rPr>
      </w:pPr>
      <w:r w:rsidRPr="002A0674">
        <w:rPr>
          <w:color w:val="FF0000"/>
        </w:rPr>
        <w:t>RIGA VUOTA</w:t>
      </w:r>
    </w:p>
    <w:p w14:paraId="305A7863" w14:textId="32DA48FD" w:rsidR="002A0674" w:rsidRDefault="002A0674" w:rsidP="002A0674">
      <w:pPr>
        <w:pStyle w:val="Bloccocodice"/>
        <w:rPr>
          <w:b/>
          <w:bCs w:val="0"/>
        </w:rPr>
      </w:pPr>
      <w:r>
        <w:rPr>
          <w:b/>
          <w:bCs w:val="0"/>
        </w:rPr>
        <w:t>Target2:</w:t>
      </w:r>
      <w:r>
        <w:rPr>
          <w:b/>
          <w:bCs w:val="0"/>
        </w:rPr>
        <w:tab/>
        <w:t>Dependency_list2</w:t>
      </w:r>
    </w:p>
    <w:p w14:paraId="19C92D0F" w14:textId="7B2EDE1C" w:rsidR="002A0674" w:rsidRPr="002A0674" w:rsidRDefault="002A0674" w:rsidP="002A0674">
      <w:pPr>
        <w:pStyle w:val="Bloccocodice"/>
        <w:rPr>
          <w:b/>
          <w:bCs w:val="0"/>
        </w:rPr>
      </w:pPr>
      <w:r w:rsidRPr="002A0674">
        <w:rPr>
          <w:color w:val="FF0000"/>
        </w:rPr>
        <w:t>TAB</w:t>
      </w:r>
      <w:r>
        <w:rPr>
          <w:b/>
          <w:bCs w:val="0"/>
        </w:rPr>
        <w:tab/>
      </w:r>
      <w:r>
        <w:rPr>
          <w:b/>
          <w:bCs w:val="0"/>
        </w:rPr>
        <w:tab/>
        <w:t>Command_list2</w:t>
      </w:r>
    </w:p>
    <w:p w14:paraId="2B58D20C" w14:textId="6E6D57B4" w:rsidR="00EC6737" w:rsidRPr="002A0674" w:rsidRDefault="002A0674" w:rsidP="00480A60">
      <w:pPr>
        <w:pStyle w:val="Bloccocodice"/>
        <w:rPr>
          <w:color w:val="FF0000"/>
        </w:rPr>
      </w:pPr>
      <w:r w:rsidRPr="002A0674">
        <w:rPr>
          <w:color w:val="FF0000"/>
        </w:rPr>
        <w:t>RIGA VUOTA</w:t>
      </w:r>
    </w:p>
    <w:sectPr w:rsidR="00EC6737" w:rsidRPr="002A0674" w:rsidSect="008C5F71">
      <w:footerReference w:type="default" r:id="rId9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DB6AB" w14:textId="77777777" w:rsidR="00F94D40" w:rsidRDefault="00F94D40" w:rsidP="00BE1B04">
      <w:pPr>
        <w:spacing w:after="0"/>
      </w:pPr>
      <w:r>
        <w:separator/>
      </w:r>
    </w:p>
  </w:endnote>
  <w:endnote w:type="continuationSeparator" w:id="0">
    <w:p w14:paraId="54AE7696" w14:textId="77777777" w:rsidR="00F94D40" w:rsidRDefault="00F94D40" w:rsidP="00BE1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ED5DA" w14:textId="77777777" w:rsidR="00E25F86" w:rsidRPr="00AD32E8" w:rsidRDefault="00E25F86">
    <w:pPr>
      <w:pStyle w:val="Pidipagina"/>
      <w:jc w:val="center"/>
    </w:pPr>
    <w:r w:rsidRPr="00AD32E8">
      <w:t xml:space="preserve">Pag. </w:t>
    </w:r>
    <w:r w:rsidRPr="00AD32E8">
      <w:fldChar w:fldCharType="begin"/>
    </w:r>
    <w:r w:rsidRPr="00AD32E8">
      <w:instrText>PAGE  \* Arabic  \* MERGEFORMAT</w:instrText>
    </w:r>
    <w:r w:rsidRPr="00AD32E8">
      <w:fldChar w:fldCharType="separate"/>
    </w:r>
    <w:r w:rsidRPr="00AD32E8">
      <w:t>2</w:t>
    </w:r>
    <w:r w:rsidRPr="00AD32E8">
      <w:fldChar w:fldCharType="end"/>
    </w:r>
    <w:r w:rsidRPr="00AD32E8">
      <w:t xml:space="preserve"> di </w:t>
    </w:r>
    <w:fldSimple w:instr="NUMPAGES  \* Arabic  \* MERGEFORMAT">
      <w:r w:rsidRPr="00AD32E8">
        <w:t>2</w:t>
      </w:r>
    </w:fldSimple>
  </w:p>
  <w:p w14:paraId="457ECA16" w14:textId="77777777" w:rsidR="00E25F86" w:rsidRDefault="00E25F8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22714" w14:textId="77777777" w:rsidR="00F94D40" w:rsidRDefault="00F94D40" w:rsidP="00BE1B04">
      <w:pPr>
        <w:spacing w:after="0"/>
      </w:pPr>
      <w:r>
        <w:separator/>
      </w:r>
    </w:p>
  </w:footnote>
  <w:footnote w:type="continuationSeparator" w:id="0">
    <w:p w14:paraId="358A06D2" w14:textId="77777777" w:rsidR="00F94D40" w:rsidRDefault="00F94D40" w:rsidP="00BE1B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24C8"/>
    <w:multiLevelType w:val="hybridMultilevel"/>
    <w:tmpl w:val="7CEE1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42DC"/>
    <w:multiLevelType w:val="hybridMultilevel"/>
    <w:tmpl w:val="7A96728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4209D"/>
    <w:multiLevelType w:val="hybridMultilevel"/>
    <w:tmpl w:val="A3DE0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661D0"/>
    <w:multiLevelType w:val="hybridMultilevel"/>
    <w:tmpl w:val="7542C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D5577"/>
    <w:multiLevelType w:val="hybridMultilevel"/>
    <w:tmpl w:val="F926AB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C3706"/>
    <w:multiLevelType w:val="hybridMultilevel"/>
    <w:tmpl w:val="49968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34165"/>
    <w:multiLevelType w:val="hybridMultilevel"/>
    <w:tmpl w:val="DF346C0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04C07"/>
    <w:multiLevelType w:val="hybridMultilevel"/>
    <w:tmpl w:val="BFC68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B13A7"/>
    <w:multiLevelType w:val="hybridMultilevel"/>
    <w:tmpl w:val="0DA268EE"/>
    <w:lvl w:ilvl="0" w:tplc="CFC084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520EA"/>
    <w:multiLevelType w:val="hybridMultilevel"/>
    <w:tmpl w:val="A78C2376"/>
    <w:lvl w:ilvl="0" w:tplc="074074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F5EC0"/>
    <w:multiLevelType w:val="hybridMultilevel"/>
    <w:tmpl w:val="3410A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D3570"/>
    <w:multiLevelType w:val="hybridMultilevel"/>
    <w:tmpl w:val="EF1CC3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9503A"/>
    <w:multiLevelType w:val="hybridMultilevel"/>
    <w:tmpl w:val="02282FF8"/>
    <w:lvl w:ilvl="0" w:tplc="E2101C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A3E16"/>
    <w:multiLevelType w:val="hybridMultilevel"/>
    <w:tmpl w:val="1C8C93E4"/>
    <w:lvl w:ilvl="0" w:tplc="FDF0A9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46E97"/>
    <w:multiLevelType w:val="hybridMultilevel"/>
    <w:tmpl w:val="598223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308ED"/>
    <w:multiLevelType w:val="hybridMultilevel"/>
    <w:tmpl w:val="CEE47ADC"/>
    <w:lvl w:ilvl="0" w:tplc="E2101C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90AAB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46FCA"/>
    <w:multiLevelType w:val="hybridMultilevel"/>
    <w:tmpl w:val="C8807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9571B"/>
    <w:multiLevelType w:val="hybridMultilevel"/>
    <w:tmpl w:val="DFFEB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D02B9"/>
    <w:multiLevelType w:val="hybridMultilevel"/>
    <w:tmpl w:val="3620C4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A5A85"/>
    <w:multiLevelType w:val="hybridMultilevel"/>
    <w:tmpl w:val="36FE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92F1B"/>
    <w:multiLevelType w:val="hybridMultilevel"/>
    <w:tmpl w:val="D2EEA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C4C1B"/>
    <w:multiLevelType w:val="hybridMultilevel"/>
    <w:tmpl w:val="C36697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91ADA"/>
    <w:multiLevelType w:val="hybridMultilevel"/>
    <w:tmpl w:val="AC4C4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3C07"/>
    <w:multiLevelType w:val="hybridMultilevel"/>
    <w:tmpl w:val="37A4FFF4"/>
    <w:lvl w:ilvl="0" w:tplc="FD44E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32F45"/>
    <w:multiLevelType w:val="hybridMultilevel"/>
    <w:tmpl w:val="CA607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04020"/>
    <w:multiLevelType w:val="hybridMultilevel"/>
    <w:tmpl w:val="57106616"/>
    <w:lvl w:ilvl="0" w:tplc="54BE6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C7AC9"/>
    <w:multiLevelType w:val="hybridMultilevel"/>
    <w:tmpl w:val="717CFB30"/>
    <w:lvl w:ilvl="0" w:tplc="E2101C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9350E"/>
    <w:multiLevelType w:val="hybridMultilevel"/>
    <w:tmpl w:val="87401484"/>
    <w:lvl w:ilvl="0" w:tplc="6D6C37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256D7"/>
    <w:multiLevelType w:val="hybridMultilevel"/>
    <w:tmpl w:val="E0CA26A4"/>
    <w:lvl w:ilvl="0" w:tplc="FEC8D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348C6"/>
    <w:multiLevelType w:val="hybridMultilevel"/>
    <w:tmpl w:val="7DD6EB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9"/>
  </w:num>
  <w:num w:numId="5">
    <w:abstractNumId w:val="26"/>
  </w:num>
  <w:num w:numId="6">
    <w:abstractNumId w:val="15"/>
  </w:num>
  <w:num w:numId="7">
    <w:abstractNumId w:val="13"/>
  </w:num>
  <w:num w:numId="8">
    <w:abstractNumId w:val="27"/>
  </w:num>
  <w:num w:numId="9">
    <w:abstractNumId w:val="8"/>
  </w:num>
  <w:num w:numId="10">
    <w:abstractNumId w:val="23"/>
  </w:num>
  <w:num w:numId="11">
    <w:abstractNumId w:val="28"/>
  </w:num>
  <w:num w:numId="12">
    <w:abstractNumId w:val="12"/>
  </w:num>
  <w:num w:numId="13">
    <w:abstractNumId w:val="0"/>
  </w:num>
  <w:num w:numId="14">
    <w:abstractNumId w:val="20"/>
  </w:num>
  <w:num w:numId="15">
    <w:abstractNumId w:val="29"/>
  </w:num>
  <w:num w:numId="16">
    <w:abstractNumId w:val="2"/>
  </w:num>
  <w:num w:numId="17">
    <w:abstractNumId w:val="1"/>
  </w:num>
  <w:num w:numId="18">
    <w:abstractNumId w:val="5"/>
  </w:num>
  <w:num w:numId="19">
    <w:abstractNumId w:val="4"/>
  </w:num>
  <w:num w:numId="20">
    <w:abstractNumId w:val="18"/>
  </w:num>
  <w:num w:numId="21">
    <w:abstractNumId w:val="21"/>
  </w:num>
  <w:num w:numId="22">
    <w:abstractNumId w:val="14"/>
  </w:num>
  <w:num w:numId="23">
    <w:abstractNumId w:val="19"/>
  </w:num>
  <w:num w:numId="24">
    <w:abstractNumId w:val="7"/>
  </w:num>
  <w:num w:numId="25">
    <w:abstractNumId w:val="17"/>
  </w:num>
  <w:num w:numId="26">
    <w:abstractNumId w:val="3"/>
  </w:num>
  <w:num w:numId="27">
    <w:abstractNumId w:val="22"/>
  </w:num>
  <w:num w:numId="28">
    <w:abstractNumId w:val="6"/>
  </w:num>
  <w:num w:numId="29">
    <w:abstractNumId w:val="2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0" w:nlCheck="1" w:checkStyle="0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52"/>
    <w:rsid w:val="00002702"/>
    <w:rsid w:val="000029F6"/>
    <w:rsid w:val="0000308F"/>
    <w:rsid w:val="00005650"/>
    <w:rsid w:val="000065CC"/>
    <w:rsid w:val="00007AC0"/>
    <w:rsid w:val="000113D2"/>
    <w:rsid w:val="0001294D"/>
    <w:rsid w:val="00016ED3"/>
    <w:rsid w:val="00017E5D"/>
    <w:rsid w:val="00025CF9"/>
    <w:rsid w:val="000270A6"/>
    <w:rsid w:val="00027858"/>
    <w:rsid w:val="0003236B"/>
    <w:rsid w:val="00032419"/>
    <w:rsid w:val="000419E0"/>
    <w:rsid w:val="0004364E"/>
    <w:rsid w:val="00046ABE"/>
    <w:rsid w:val="0004799E"/>
    <w:rsid w:val="00050A98"/>
    <w:rsid w:val="000510FC"/>
    <w:rsid w:val="00051623"/>
    <w:rsid w:val="00051F10"/>
    <w:rsid w:val="0005303E"/>
    <w:rsid w:val="0006424B"/>
    <w:rsid w:val="00064F75"/>
    <w:rsid w:val="0007059D"/>
    <w:rsid w:val="000709F2"/>
    <w:rsid w:val="0007291C"/>
    <w:rsid w:val="00073B92"/>
    <w:rsid w:val="00080DAE"/>
    <w:rsid w:val="00084A52"/>
    <w:rsid w:val="00085304"/>
    <w:rsid w:val="00086FAA"/>
    <w:rsid w:val="0009000A"/>
    <w:rsid w:val="0009002B"/>
    <w:rsid w:val="00090486"/>
    <w:rsid w:val="0009070F"/>
    <w:rsid w:val="000909A6"/>
    <w:rsid w:val="00090B53"/>
    <w:rsid w:val="000916DE"/>
    <w:rsid w:val="00091E7D"/>
    <w:rsid w:val="00095C6C"/>
    <w:rsid w:val="000962C7"/>
    <w:rsid w:val="000969D3"/>
    <w:rsid w:val="0009716E"/>
    <w:rsid w:val="000971C2"/>
    <w:rsid w:val="000A470E"/>
    <w:rsid w:val="000A4C17"/>
    <w:rsid w:val="000A6230"/>
    <w:rsid w:val="000B4D2A"/>
    <w:rsid w:val="000B5F64"/>
    <w:rsid w:val="000B7659"/>
    <w:rsid w:val="000C0952"/>
    <w:rsid w:val="000C09B6"/>
    <w:rsid w:val="000C0F75"/>
    <w:rsid w:val="000C161A"/>
    <w:rsid w:val="000C2D23"/>
    <w:rsid w:val="000C495A"/>
    <w:rsid w:val="000D0182"/>
    <w:rsid w:val="000D587C"/>
    <w:rsid w:val="000D7062"/>
    <w:rsid w:val="000D7A60"/>
    <w:rsid w:val="000E3C57"/>
    <w:rsid w:val="000E5EE1"/>
    <w:rsid w:val="000F0B21"/>
    <w:rsid w:val="000F335F"/>
    <w:rsid w:val="000F357E"/>
    <w:rsid w:val="000F509B"/>
    <w:rsid w:val="000F5385"/>
    <w:rsid w:val="000F5746"/>
    <w:rsid w:val="00102DF0"/>
    <w:rsid w:val="001030B4"/>
    <w:rsid w:val="0010376F"/>
    <w:rsid w:val="00111F34"/>
    <w:rsid w:val="0012196B"/>
    <w:rsid w:val="00123A51"/>
    <w:rsid w:val="001245FB"/>
    <w:rsid w:val="00126E6D"/>
    <w:rsid w:val="001322BD"/>
    <w:rsid w:val="001329BB"/>
    <w:rsid w:val="00133374"/>
    <w:rsid w:val="00133B1A"/>
    <w:rsid w:val="00143B54"/>
    <w:rsid w:val="00145E38"/>
    <w:rsid w:val="001518E9"/>
    <w:rsid w:val="001528FB"/>
    <w:rsid w:val="0016045B"/>
    <w:rsid w:val="001642AA"/>
    <w:rsid w:val="00171065"/>
    <w:rsid w:val="00181962"/>
    <w:rsid w:val="001926E9"/>
    <w:rsid w:val="001A2481"/>
    <w:rsid w:val="001A5E39"/>
    <w:rsid w:val="001A6C3D"/>
    <w:rsid w:val="001A77B9"/>
    <w:rsid w:val="001B0E60"/>
    <w:rsid w:val="001B7E52"/>
    <w:rsid w:val="001C2DF0"/>
    <w:rsid w:val="001C66EC"/>
    <w:rsid w:val="001D1C96"/>
    <w:rsid w:val="001D3A7E"/>
    <w:rsid w:val="001D3FFE"/>
    <w:rsid w:val="001E1676"/>
    <w:rsid w:val="001E6758"/>
    <w:rsid w:val="001E79D3"/>
    <w:rsid w:val="001F00A2"/>
    <w:rsid w:val="001F65BD"/>
    <w:rsid w:val="001F6B0D"/>
    <w:rsid w:val="0021286F"/>
    <w:rsid w:val="00214385"/>
    <w:rsid w:val="00216269"/>
    <w:rsid w:val="00224D54"/>
    <w:rsid w:val="00232C12"/>
    <w:rsid w:val="00232E90"/>
    <w:rsid w:val="0023408E"/>
    <w:rsid w:val="00234865"/>
    <w:rsid w:val="00240960"/>
    <w:rsid w:val="00245091"/>
    <w:rsid w:val="00245132"/>
    <w:rsid w:val="00246A21"/>
    <w:rsid w:val="00262DF1"/>
    <w:rsid w:val="00266055"/>
    <w:rsid w:val="00270BFA"/>
    <w:rsid w:val="00270F12"/>
    <w:rsid w:val="00272156"/>
    <w:rsid w:val="00275313"/>
    <w:rsid w:val="00275D71"/>
    <w:rsid w:val="00282515"/>
    <w:rsid w:val="00290BB3"/>
    <w:rsid w:val="00292235"/>
    <w:rsid w:val="00297C63"/>
    <w:rsid w:val="002A0565"/>
    <w:rsid w:val="002A0674"/>
    <w:rsid w:val="002A0CAE"/>
    <w:rsid w:val="002A29F8"/>
    <w:rsid w:val="002A68E1"/>
    <w:rsid w:val="002A7B4A"/>
    <w:rsid w:val="002B2DE2"/>
    <w:rsid w:val="002B56E9"/>
    <w:rsid w:val="002B59C6"/>
    <w:rsid w:val="002B7EC0"/>
    <w:rsid w:val="002C3D6C"/>
    <w:rsid w:val="002D4A59"/>
    <w:rsid w:val="002D5106"/>
    <w:rsid w:val="002E0962"/>
    <w:rsid w:val="002E158F"/>
    <w:rsid w:val="002E1EB0"/>
    <w:rsid w:val="002E1F51"/>
    <w:rsid w:val="002E4260"/>
    <w:rsid w:val="002F4344"/>
    <w:rsid w:val="002F7AB4"/>
    <w:rsid w:val="00306E60"/>
    <w:rsid w:val="00310FBA"/>
    <w:rsid w:val="00311463"/>
    <w:rsid w:val="003118DA"/>
    <w:rsid w:val="0031257F"/>
    <w:rsid w:val="00313CDA"/>
    <w:rsid w:val="00316F84"/>
    <w:rsid w:val="0032077F"/>
    <w:rsid w:val="00320959"/>
    <w:rsid w:val="00321026"/>
    <w:rsid w:val="0032282E"/>
    <w:rsid w:val="00327474"/>
    <w:rsid w:val="0033106E"/>
    <w:rsid w:val="00336FE3"/>
    <w:rsid w:val="003419CD"/>
    <w:rsid w:val="003428F0"/>
    <w:rsid w:val="00347197"/>
    <w:rsid w:val="0035698E"/>
    <w:rsid w:val="00363ADF"/>
    <w:rsid w:val="003662EB"/>
    <w:rsid w:val="00366C1E"/>
    <w:rsid w:val="00367679"/>
    <w:rsid w:val="00383C5A"/>
    <w:rsid w:val="00384432"/>
    <w:rsid w:val="00385088"/>
    <w:rsid w:val="00393055"/>
    <w:rsid w:val="00394331"/>
    <w:rsid w:val="00395952"/>
    <w:rsid w:val="0039656B"/>
    <w:rsid w:val="003A2CBF"/>
    <w:rsid w:val="003A36C6"/>
    <w:rsid w:val="003A4C00"/>
    <w:rsid w:val="003A4E97"/>
    <w:rsid w:val="003A779D"/>
    <w:rsid w:val="003B44D3"/>
    <w:rsid w:val="003C3D66"/>
    <w:rsid w:val="003D3065"/>
    <w:rsid w:val="003D60F2"/>
    <w:rsid w:val="003E0A87"/>
    <w:rsid w:val="003E0F64"/>
    <w:rsid w:val="003E78A7"/>
    <w:rsid w:val="003F12FB"/>
    <w:rsid w:val="003F560D"/>
    <w:rsid w:val="00403C61"/>
    <w:rsid w:val="0040779D"/>
    <w:rsid w:val="004134E2"/>
    <w:rsid w:val="0041464D"/>
    <w:rsid w:val="004222A1"/>
    <w:rsid w:val="004269A6"/>
    <w:rsid w:val="00430E0E"/>
    <w:rsid w:val="00432DEF"/>
    <w:rsid w:val="0043361F"/>
    <w:rsid w:val="0043623B"/>
    <w:rsid w:val="004372A5"/>
    <w:rsid w:val="00446593"/>
    <w:rsid w:val="00450937"/>
    <w:rsid w:val="00455D4E"/>
    <w:rsid w:val="00463761"/>
    <w:rsid w:val="004773D4"/>
    <w:rsid w:val="00480A60"/>
    <w:rsid w:val="0048766C"/>
    <w:rsid w:val="00487A75"/>
    <w:rsid w:val="004913B5"/>
    <w:rsid w:val="00492296"/>
    <w:rsid w:val="00492D9A"/>
    <w:rsid w:val="004A0300"/>
    <w:rsid w:val="004A7188"/>
    <w:rsid w:val="004B1329"/>
    <w:rsid w:val="004B55D6"/>
    <w:rsid w:val="004C0648"/>
    <w:rsid w:val="004C1C88"/>
    <w:rsid w:val="004C3ED8"/>
    <w:rsid w:val="004C7D7E"/>
    <w:rsid w:val="004D0A9A"/>
    <w:rsid w:val="004D1026"/>
    <w:rsid w:val="004D41C0"/>
    <w:rsid w:val="004D4A7B"/>
    <w:rsid w:val="004D71D8"/>
    <w:rsid w:val="004E035E"/>
    <w:rsid w:val="004E311D"/>
    <w:rsid w:val="004E3A94"/>
    <w:rsid w:val="004E412C"/>
    <w:rsid w:val="004E540E"/>
    <w:rsid w:val="004E6DA9"/>
    <w:rsid w:val="004F196E"/>
    <w:rsid w:val="004F1D3D"/>
    <w:rsid w:val="004F236F"/>
    <w:rsid w:val="004F4C80"/>
    <w:rsid w:val="004F73A0"/>
    <w:rsid w:val="00500611"/>
    <w:rsid w:val="00502D34"/>
    <w:rsid w:val="00507F6A"/>
    <w:rsid w:val="00512053"/>
    <w:rsid w:val="00514DF0"/>
    <w:rsid w:val="0051511D"/>
    <w:rsid w:val="005163B6"/>
    <w:rsid w:val="00516473"/>
    <w:rsid w:val="00516882"/>
    <w:rsid w:val="00517DCC"/>
    <w:rsid w:val="005237E2"/>
    <w:rsid w:val="0052413C"/>
    <w:rsid w:val="005262C9"/>
    <w:rsid w:val="005309C6"/>
    <w:rsid w:val="00532E5D"/>
    <w:rsid w:val="005371A3"/>
    <w:rsid w:val="00537A1C"/>
    <w:rsid w:val="00551052"/>
    <w:rsid w:val="005524A5"/>
    <w:rsid w:val="00552F11"/>
    <w:rsid w:val="005552A7"/>
    <w:rsid w:val="00556693"/>
    <w:rsid w:val="005576FB"/>
    <w:rsid w:val="00561D06"/>
    <w:rsid w:val="00562DA2"/>
    <w:rsid w:val="005633EF"/>
    <w:rsid w:val="00571317"/>
    <w:rsid w:val="00575585"/>
    <w:rsid w:val="00575B4E"/>
    <w:rsid w:val="00576EB5"/>
    <w:rsid w:val="005808BF"/>
    <w:rsid w:val="005813E7"/>
    <w:rsid w:val="00584DB1"/>
    <w:rsid w:val="00590706"/>
    <w:rsid w:val="00592B09"/>
    <w:rsid w:val="00594A88"/>
    <w:rsid w:val="0059796B"/>
    <w:rsid w:val="00597ADB"/>
    <w:rsid w:val="00597F6E"/>
    <w:rsid w:val="005A0D87"/>
    <w:rsid w:val="005A7E26"/>
    <w:rsid w:val="005B202C"/>
    <w:rsid w:val="005B25C0"/>
    <w:rsid w:val="005B366D"/>
    <w:rsid w:val="005C1237"/>
    <w:rsid w:val="005D07AE"/>
    <w:rsid w:val="005D37BA"/>
    <w:rsid w:val="005D3C66"/>
    <w:rsid w:val="005D5AD5"/>
    <w:rsid w:val="005D7D3E"/>
    <w:rsid w:val="005E5144"/>
    <w:rsid w:val="005E65D5"/>
    <w:rsid w:val="005F0D02"/>
    <w:rsid w:val="005F24D8"/>
    <w:rsid w:val="006022A8"/>
    <w:rsid w:val="00605610"/>
    <w:rsid w:val="006064AF"/>
    <w:rsid w:val="00613893"/>
    <w:rsid w:val="006149AB"/>
    <w:rsid w:val="0061682B"/>
    <w:rsid w:val="00616887"/>
    <w:rsid w:val="0062509A"/>
    <w:rsid w:val="00627D0D"/>
    <w:rsid w:val="00630015"/>
    <w:rsid w:val="00630625"/>
    <w:rsid w:val="006327ED"/>
    <w:rsid w:val="006350D4"/>
    <w:rsid w:val="00636AD5"/>
    <w:rsid w:val="00644773"/>
    <w:rsid w:val="00646B21"/>
    <w:rsid w:val="00650F98"/>
    <w:rsid w:val="0065349E"/>
    <w:rsid w:val="0065602A"/>
    <w:rsid w:val="0066342A"/>
    <w:rsid w:val="00666D62"/>
    <w:rsid w:val="00667703"/>
    <w:rsid w:val="0067254D"/>
    <w:rsid w:val="00677BDE"/>
    <w:rsid w:val="006804FF"/>
    <w:rsid w:val="006905EA"/>
    <w:rsid w:val="00691457"/>
    <w:rsid w:val="00693149"/>
    <w:rsid w:val="00693DE4"/>
    <w:rsid w:val="0069497D"/>
    <w:rsid w:val="00697D07"/>
    <w:rsid w:val="006A1E9D"/>
    <w:rsid w:val="006A2878"/>
    <w:rsid w:val="006A67B0"/>
    <w:rsid w:val="006B3EE6"/>
    <w:rsid w:val="006B5238"/>
    <w:rsid w:val="006C6770"/>
    <w:rsid w:val="006C6923"/>
    <w:rsid w:val="006D3E09"/>
    <w:rsid w:val="006D405E"/>
    <w:rsid w:val="006D5E04"/>
    <w:rsid w:val="006D6F1B"/>
    <w:rsid w:val="006E2304"/>
    <w:rsid w:val="006E41E4"/>
    <w:rsid w:val="006F641F"/>
    <w:rsid w:val="006F64F3"/>
    <w:rsid w:val="00700764"/>
    <w:rsid w:val="00703AD6"/>
    <w:rsid w:val="00704D96"/>
    <w:rsid w:val="00706298"/>
    <w:rsid w:val="0070647C"/>
    <w:rsid w:val="007103B6"/>
    <w:rsid w:val="00711B21"/>
    <w:rsid w:val="00712B73"/>
    <w:rsid w:val="0071311D"/>
    <w:rsid w:val="00713EA8"/>
    <w:rsid w:val="00714B8C"/>
    <w:rsid w:val="00715BC0"/>
    <w:rsid w:val="00717259"/>
    <w:rsid w:val="00717C00"/>
    <w:rsid w:val="007207BA"/>
    <w:rsid w:val="007232A6"/>
    <w:rsid w:val="00733D4F"/>
    <w:rsid w:val="00736E54"/>
    <w:rsid w:val="00742C4E"/>
    <w:rsid w:val="00750106"/>
    <w:rsid w:val="00753C8A"/>
    <w:rsid w:val="00755B67"/>
    <w:rsid w:val="00760291"/>
    <w:rsid w:val="00760567"/>
    <w:rsid w:val="00762F84"/>
    <w:rsid w:val="00767454"/>
    <w:rsid w:val="007709CB"/>
    <w:rsid w:val="00770FB2"/>
    <w:rsid w:val="00782B19"/>
    <w:rsid w:val="00787DEF"/>
    <w:rsid w:val="007904C7"/>
    <w:rsid w:val="0079348A"/>
    <w:rsid w:val="00793CE2"/>
    <w:rsid w:val="00794BFF"/>
    <w:rsid w:val="0079745D"/>
    <w:rsid w:val="007A170A"/>
    <w:rsid w:val="007A322F"/>
    <w:rsid w:val="007A3FEB"/>
    <w:rsid w:val="007A61C3"/>
    <w:rsid w:val="007A6668"/>
    <w:rsid w:val="007B150C"/>
    <w:rsid w:val="007B182B"/>
    <w:rsid w:val="007B295E"/>
    <w:rsid w:val="007B3752"/>
    <w:rsid w:val="007B553A"/>
    <w:rsid w:val="007C188B"/>
    <w:rsid w:val="007D1B88"/>
    <w:rsid w:val="007D5CAC"/>
    <w:rsid w:val="007E0B9A"/>
    <w:rsid w:val="007E1013"/>
    <w:rsid w:val="007E2013"/>
    <w:rsid w:val="007E30A1"/>
    <w:rsid w:val="007E4CA9"/>
    <w:rsid w:val="007F180A"/>
    <w:rsid w:val="007F55F3"/>
    <w:rsid w:val="007F7B64"/>
    <w:rsid w:val="00801DB3"/>
    <w:rsid w:val="00804139"/>
    <w:rsid w:val="00805D76"/>
    <w:rsid w:val="0080699F"/>
    <w:rsid w:val="008139D5"/>
    <w:rsid w:val="0081413E"/>
    <w:rsid w:val="0082689F"/>
    <w:rsid w:val="00826C92"/>
    <w:rsid w:val="00826D09"/>
    <w:rsid w:val="00827927"/>
    <w:rsid w:val="00834E98"/>
    <w:rsid w:val="00835BBD"/>
    <w:rsid w:val="0084045A"/>
    <w:rsid w:val="00843E95"/>
    <w:rsid w:val="0085072A"/>
    <w:rsid w:val="00852F69"/>
    <w:rsid w:val="0085697C"/>
    <w:rsid w:val="00860AC8"/>
    <w:rsid w:val="00862C71"/>
    <w:rsid w:val="00863FB4"/>
    <w:rsid w:val="00865AB4"/>
    <w:rsid w:val="008741BE"/>
    <w:rsid w:val="0087456E"/>
    <w:rsid w:val="008751B9"/>
    <w:rsid w:val="008756DE"/>
    <w:rsid w:val="0088087D"/>
    <w:rsid w:val="00880B43"/>
    <w:rsid w:val="00881991"/>
    <w:rsid w:val="00882A6D"/>
    <w:rsid w:val="0089089F"/>
    <w:rsid w:val="0089116E"/>
    <w:rsid w:val="00894D59"/>
    <w:rsid w:val="00896EF2"/>
    <w:rsid w:val="008A3A68"/>
    <w:rsid w:val="008A3DA6"/>
    <w:rsid w:val="008B1F9A"/>
    <w:rsid w:val="008B2B4E"/>
    <w:rsid w:val="008B4A7E"/>
    <w:rsid w:val="008B6971"/>
    <w:rsid w:val="008C20FB"/>
    <w:rsid w:val="008C2619"/>
    <w:rsid w:val="008C309A"/>
    <w:rsid w:val="008C5F71"/>
    <w:rsid w:val="008C7791"/>
    <w:rsid w:val="008D033A"/>
    <w:rsid w:val="008D71C6"/>
    <w:rsid w:val="008E087D"/>
    <w:rsid w:val="008E0BEA"/>
    <w:rsid w:val="008E0D68"/>
    <w:rsid w:val="008E5B13"/>
    <w:rsid w:val="008F20FE"/>
    <w:rsid w:val="008F316D"/>
    <w:rsid w:val="008F7AED"/>
    <w:rsid w:val="00900B17"/>
    <w:rsid w:val="009017AD"/>
    <w:rsid w:val="00904005"/>
    <w:rsid w:val="009045E5"/>
    <w:rsid w:val="00911132"/>
    <w:rsid w:val="00911EDE"/>
    <w:rsid w:val="00913D95"/>
    <w:rsid w:val="009140F5"/>
    <w:rsid w:val="00921872"/>
    <w:rsid w:val="0092378F"/>
    <w:rsid w:val="00924C52"/>
    <w:rsid w:val="009260A9"/>
    <w:rsid w:val="009270B2"/>
    <w:rsid w:val="00927430"/>
    <w:rsid w:val="00927BCF"/>
    <w:rsid w:val="00934A40"/>
    <w:rsid w:val="0093555D"/>
    <w:rsid w:val="00944B86"/>
    <w:rsid w:val="009516C7"/>
    <w:rsid w:val="00951844"/>
    <w:rsid w:val="00952B29"/>
    <w:rsid w:val="00957746"/>
    <w:rsid w:val="009615D5"/>
    <w:rsid w:val="00962337"/>
    <w:rsid w:val="00981E2C"/>
    <w:rsid w:val="00984BCD"/>
    <w:rsid w:val="009873D6"/>
    <w:rsid w:val="00990777"/>
    <w:rsid w:val="009913E0"/>
    <w:rsid w:val="00992F25"/>
    <w:rsid w:val="0099607B"/>
    <w:rsid w:val="00997605"/>
    <w:rsid w:val="009A10AC"/>
    <w:rsid w:val="009A312E"/>
    <w:rsid w:val="009A370F"/>
    <w:rsid w:val="009A564B"/>
    <w:rsid w:val="009A5CFA"/>
    <w:rsid w:val="009A76C3"/>
    <w:rsid w:val="009B16BA"/>
    <w:rsid w:val="009B2088"/>
    <w:rsid w:val="009B51BE"/>
    <w:rsid w:val="009B69A0"/>
    <w:rsid w:val="009C446F"/>
    <w:rsid w:val="009C4D56"/>
    <w:rsid w:val="009C621F"/>
    <w:rsid w:val="009C72D2"/>
    <w:rsid w:val="009D4C09"/>
    <w:rsid w:val="009D683E"/>
    <w:rsid w:val="009E00EA"/>
    <w:rsid w:val="009E08E7"/>
    <w:rsid w:val="009E092E"/>
    <w:rsid w:val="009E3E19"/>
    <w:rsid w:val="009F1819"/>
    <w:rsid w:val="009F25F6"/>
    <w:rsid w:val="009F4850"/>
    <w:rsid w:val="009F5395"/>
    <w:rsid w:val="009F5D05"/>
    <w:rsid w:val="009F6543"/>
    <w:rsid w:val="00A01ECB"/>
    <w:rsid w:val="00A01F15"/>
    <w:rsid w:val="00A0239C"/>
    <w:rsid w:val="00A13647"/>
    <w:rsid w:val="00A1419B"/>
    <w:rsid w:val="00A167C5"/>
    <w:rsid w:val="00A21508"/>
    <w:rsid w:val="00A231DB"/>
    <w:rsid w:val="00A2660E"/>
    <w:rsid w:val="00A26625"/>
    <w:rsid w:val="00A32867"/>
    <w:rsid w:val="00A32F51"/>
    <w:rsid w:val="00A32F9B"/>
    <w:rsid w:val="00A374F5"/>
    <w:rsid w:val="00A419DB"/>
    <w:rsid w:val="00A41C03"/>
    <w:rsid w:val="00A41E4F"/>
    <w:rsid w:val="00A45267"/>
    <w:rsid w:val="00A454E6"/>
    <w:rsid w:val="00A46AEC"/>
    <w:rsid w:val="00A46B19"/>
    <w:rsid w:val="00A46C21"/>
    <w:rsid w:val="00A47572"/>
    <w:rsid w:val="00A5473D"/>
    <w:rsid w:val="00A572AE"/>
    <w:rsid w:val="00A6070C"/>
    <w:rsid w:val="00A646C8"/>
    <w:rsid w:val="00A663EA"/>
    <w:rsid w:val="00A67786"/>
    <w:rsid w:val="00A67A93"/>
    <w:rsid w:val="00A71ADC"/>
    <w:rsid w:val="00A72439"/>
    <w:rsid w:val="00A730F9"/>
    <w:rsid w:val="00A76EC2"/>
    <w:rsid w:val="00A80BDA"/>
    <w:rsid w:val="00A83E1A"/>
    <w:rsid w:val="00A84AF2"/>
    <w:rsid w:val="00A84DC7"/>
    <w:rsid w:val="00A853C7"/>
    <w:rsid w:val="00A85A63"/>
    <w:rsid w:val="00A970B8"/>
    <w:rsid w:val="00AA0D0B"/>
    <w:rsid w:val="00AA1001"/>
    <w:rsid w:val="00AA2D7F"/>
    <w:rsid w:val="00AA38E8"/>
    <w:rsid w:val="00AA454B"/>
    <w:rsid w:val="00AA4693"/>
    <w:rsid w:val="00AA61E1"/>
    <w:rsid w:val="00AA7C7E"/>
    <w:rsid w:val="00AB0E86"/>
    <w:rsid w:val="00AB3507"/>
    <w:rsid w:val="00AB3C33"/>
    <w:rsid w:val="00AC0049"/>
    <w:rsid w:val="00AC523D"/>
    <w:rsid w:val="00AC7BD4"/>
    <w:rsid w:val="00AD037E"/>
    <w:rsid w:val="00AD32E8"/>
    <w:rsid w:val="00AD5A13"/>
    <w:rsid w:val="00AE0CF0"/>
    <w:rsid w:val="00AF26E8"/>
    <w:rsid w:val="00AF40C5"/>
    <w:rsid w:val="00AF56A5"/>
    <w:rsid w:val="00AF62DE"/>
    <w:rsid w:val="00B139AA"/>
    <w:rsid w:val="00B1403A"/>
    <w:rsid w:val="00B1474E"/>
    <w:rsid w:val="00B20331"/>
    <w:rsid w:val="00B33115"/>
    <w:rsid w:val="00B341F6"/>
    <w:rsid w:val="00B355C3"/>
    <w:rsid w:val="00B35673"/>
    <w:rsid w:val="00B35A58"/>
    <w:rsid w:val="00B44427"/>
    <w:rsid w:val="00B448DE"/>
    <w:rsid w:val="00B52F73"/>
    <w:rsid w:val="00B70492"/>
    <w:rsid w:val="00B72459"/>
    <w:rsid w:val="00B72677"/>
    <w:rsid w:val="00B7505E"/>
    <w:rsid w:val="00B80C0C"/>
    <w:rsid w:val="00B843FB"/>
    <w:rsid w:val="00B86AE4"/>
    <w:rsid w:val="00B86D7A"/>
    <w:rsid w:val="00B87805"/>
    <w:rsid w:val="00B933BB"/>
    <w:rsid w:val="00BA1328"/>
    <w:rsid w:val="00BA13AD"/>
    <w:rsid w:val="00BB0D5A"/>
    <w:rsid w:val="00BB2232"/>
    <w:rsid w:val="00BB749E"/>
    <w:rsid w:val="00BC336E"/>
    <w:rsid w:val="00BC6E02"/>
    <w:rsid w:val="00BD1DCF"/>
    <w:rsid w:val="00BD669A"/>
    <w:rsid w:val="00BE1B04"/>
    <w:rsid w:val="00BE5109"/>
    <w:rsid w:val="00BE5598"/>
    <w:rsid w:val="00BF19C2"/>
    <w:rsid w:val="00BF4443"/>
    <w:rsid w:val="00C02580"/>
    <w:rsid w:val="00C03F97"/>
    <w:rsid w:val="00C0440A"/>
    <w:rsid w:val="00C0693D"/>
    <w:rsid w:val="00C21329"/>
    <w:rsid w:val="00C22851"/>
    <w:rsid w:val="00C23947"/>
    <w:rsid w:val="00C2497A"/>
    <w:rsid w:val="00C27B86"/>
    <w:rsid w:val="00C35B76"/>
    <w:rsid w:val="00C372FB"/>
    <w:rsid w:val="00C40D3D"/>
    <w:rsid w:val="00C41A2F"/>
    <w:rsid w:val="00C43B26"/>
    <w:rsid w:val="00C52D8F"/>
    <w:rsid w:val="00C54584"/>
    <w:rsid w:val="00C60BDD"/>
    <w:rsid w:val="00C61DA1"/>
    <w:rsid w:val="00C64CFB"/>
    <w:rsid w:val="00C6773C"/>
    <w:rsid w:val="00C70E9A"/>
    <w:rsid w:val="00C75849"/>
    <w:rsid w:val="00C76ED9"/>
    <w:rsid w:val="00C800A4"/>
    <w:rsid w:val="00C810A0"/>
    <w:rsid w:val="00C90D25"/>
    <w:rsid w:val="00C94159"/>
    <w:rsid w:val="00CA49F0"/>
    <w:rsid w:val="00CA5722"/>
    <w:rsid w:val="00CA706A"/>
    <w:rsid w:val="00CB4B30"/>
    <w:rsid w:val="00CB63EE"/>
    <w:rsid w:val="00CC6675"/>
    <w:rsid w:val="00CD0C51"/>
    <w:rsid w:val="00CD24BC"/>
    <w:rsid w:val="00CD4B05"/>
    <w:rsid w:val="00CD4F71"/>
    <w:rsid w:val="00CD5119"/>
    <w:rsid w:val="00CD52BC"/>
    <w:rsid w:val="00CE06E3"/>
    <w:rsid w:val="00CE15A7"/>
    <w:rsid w:val="00CE3DCB"/>
    <w:rsid w:val="00CE4A3A"/>
    <w:rsid w:val="00CE55BB"/>
    <w:rsid w:val="00CE66A4"/>
    <w:rsid w:val="00CE711B"/>
    <w:rsid w:val="00CF1580"/>
    <w:rsid w:val="00CF25A0"/>
    <w:rsid w:val="00CF3077"/>
    <w:rsid w:val="00D0633E"/>
    <w:rsid w:val="00D107C8"/>
    <w:rsid w:val="00D11AD2"/>
    <w:rsid w:val="00D16C8A"/>
    <w:rsid w:val="00D24B8C"/>
    <w:rsid w:val="00D2630D"/>
    <w:rsid w:val="00D36ACD"/>
    <w:rsid w:val="00D40973"/>
    <w:rsid w:val="00D41047"/>
    <w:rsid w:val="00D4131D"/>
    <w:rsid w:val="00D433AF"/>
    <w:rsid w:val="00D4540D"/>
    <w:rsid w:val="00D461A4"/>
    <w:rsid w:val="00D541CE"/>
    <w:rsid w:val="00D56AAA"/>
    <w:rsid w:val="00D60FB6"/>
    <w:rsid w:val="00D63C7F"/>
    <w:rsid w:val="00D64977"/>
    <w:rsid w:val="00D659AA"/>
    <w:rsid w:val="00D65AB8"/>
    <w:rsid w:val="00D71472"/>
    <w:rsid w:val="00D73F39"/>
    <w:rsid w:val="00D76177"/>
    <w:rsid w:val="00D87E20"/>
    <w:rsid w:val="00D91C16"/>
    <w:rsid w:val="00D95C6D"/>
    <w:rsid w:val="00DB17C6"/>
    <w:rsid w:val="00DB28B3"/>
    <w:rsid w:val="00DB7010"/>
    <w:rsid w:val="00DC2505"/>
    <w:rsid w:val="00DD2A67"/>
    <w:rsid w:val="00DD37BA"/>
    <w:rsid w:val="00DD4263"/>
    <w:rsid w:val="00DD6DA3"/>
    <w:rsid w:val="00DE30B5"/>
    <w:rsid w:val="00DE7381"/>
    <w:rsid w:val="00DF2531"/>
    <w:rsid w:val="00DF3D14"/>
    <w:rsid w:val="00DF4A7F"/>
    <w:rsid w:val="00DF5F56"/>
    <w:rsid w:val="00E0038A"/>
    <w:rsid w:val="00E05601"/>
    <w:rsid w:val="00E05A83"/>
    <w:rsid w:val="00E10F07"/>
    <w:rsid w:val="00E1231B"/>
    <w:rsid w:val="00E12B42"/>
    <w:rsid w:val="00E12F86"/>
    <w:rsid w:val="00E15FC9"/>
    <w:rsid w:val="00E21C66"/>
    <w:rsid w:val="00E22ABB"/>
    <w:rsid w:val="00E2456B"/>
    <w:rsid w:val="00E24847"/>
    <w:rsid w:val="00E24D70"/>
    <w:rsid w:val="00E258FD"/>
    <w:rsid w:val="00E25F86"/>
    <w:rsid w:val="00E265BD"/>
    <w:rsid w:val="00E31A1C"/>
    <w:rsid w:val="00E31BCB"/>
    <w:rsid w:val="00E31DE3"/>
    <w:rsid w:val="00E33933"/>
    <w:rsid w:val="00E34262"/>
    <w:rsid w:val="00E43C95"/>
    <w:rsid w:val="00E4477B"/>
    <w:rsid w:val="00E45CC7"/>
    <w:rsid w:val="00E51A62"/>
    <w:rsid w:val="00E54269"/>
    <w:rsid w:val="00E609FC"/>
    <w:rsid w:val="00E71951"/>
    <w:rsid w:val="00E75E30"/>
    <w:rsid w:val="00E8441E"/>
    <w:rsid w:val="00E846E6"/>
    <w:rsid w:val="00E85594"/>
    <w:rsid w:val="00E90EC6"/>
    <w:rsid w:val="00E91779"/>
    <w:rsid w:val="00E93405"/>
    <w:rsid w:val="00E94716"/>
    <w:rsid w:val="00EA0EB2"/>
    <w:rsid w:val="00EA65DD"/>
    <w:rsid w:val="00EB09DB"/>
    <w:rsid w:val="00EB1191"/>
    <w:rsid w:val="00EB2073"/>
    <w:rsid w:val="00EB5C38"/>
    <w:rsid w:val="00EB634B"/>
    <w:rsid w:val="00EB6526"/>
    <w:rsid w:val="00EB7929"/>
    <w:rsid w:val="00EC559F"/>
    <w:rsid w:val="00EC59A5"/>
    <w:rsid w:val="00EC6737"/>
    <w:rsid w:val="00EC74D9"/>
    <w:rsid w:val="00ED05F5"/>
    <w:rsid w:val="00ED4E6A"/>
    <w:rsid w:val="00EE429A"/>
    <w:rsid w:val="00EE4683"/>
    <w:rsid w:val="00EE63B8"/>
    <w:rsid w:val="00EE69C8"/>
    <w:rsid w:val="00EE6EB0"/>
    <w:rsid w:val="00EE724F"/>
    <w:rsid w:val="00EF1C26"/>
    <w:rsid w:val="00EF74C2"/>
    <w:rsid w:val="00F01E25"/>
    <w:rsid w:val="00F02A9E"/>
    <w:rsid w:val="00F12771"/>
    <w:rsid w:val="00F15E20"/>
    <w:rsid w:val="00F210DA"/>
    <w:rsid w:val="00F22816"/>
    <w:rsid w:val="00F236C4"/>
    <w:rsid w:val="00F24FA8"/>
    <w:rsid w:val="00F2581C"/>
    <w:rsid w:val="00F2701B"/>
    <w:rsid w:val="00F3045F"/>
    <w:rsid w:val="00F32FB0"/>
    <w:rsid w:val="00F44B71"/>
    <w:rsid w:val="00F53326"/>
    <w:rsid w:val="00F5383A"/>
    <w:rsid w:val="00F54AD3"/>
    <w:rsid w:val="00F54BD6"/>
    <w:rsid w:val="00F56259"/>
    <w:rsid w:val="00F616AE"/>
    <w:rsid w:val="00F63ABD"/>
    <w:rsid w:val="00F67040"/>
    <w:rsid w:val="00F70562"/>
    <w:rsid w:val="00F70B12"/>
    <w:rsid w:val="00F71355"/>
    <w:rsid w:val="00F728DE"/>
    <w:rsid w:val="00F74D5E"/>
    <w:rsid w:val="00F7669E"/>
    <w:rsid w:val="00F8209D"/>
    <w:rsid w:val="00F83689"/>
    <w:rsid w:val="00F83A04"/>
    <w:rsid w:val="00F83EF8"/>
    <w:rsid w:val="00F84AD2"/>
    <w:rsid w:val="00F90743"/>
    <w:rsid w:val="00F94D40"/>
    <w:rsid w:val="00F96770"/>
    <w:rsid w:val="00F9748B"/>
    <w:rsid w:val="00FA114D"/>
    <w:rsid w:val="00FA1CDA"/>
    <w:rsid w:val="00FA4D48"/>
    <w:rsid w:val="00FA4EA8"/>
    <w:rsid w:val="00FA7AFE"/>
    <w:rsid w:val="00FB2474"/>
    <w:rsid w:val="00FB2D52"/>
    <w:rsid w:val="00FB33E3"/>
    <w:rsid w:val="00FC1288"/>
    <w:rsid w:val="00FC34C2"/>
    <w:rsid w:val="00FD633F"/>
    <w:rsid w:val="00FE0171"/>
    <w:rsid w:val="00FE38FE"/>
    <w:rsid w:val="00FF0519"/>
    <w:rsid w:val="00FF2294"/>
    <w:rsid w:val="00FF263A"/>
    <w:rsid w:val="00FF35F1"/>
    <w:rsid w:val="00F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37AE"/>
  <w15:chartTrackingRefBased/>
  <w15:docId w15:val="{D9ACAF58-3968-4B50-8708-67E8E1E5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7381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8B6971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FF0000"/>
      <w:sz w:val="40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qFormat/>
    <w:rsid w:val="00CB63EE"/>
    <w:pPr>
      <w:spacing w:before="240"/>
      <w:outlineLvl w:val="1"/>
    </w:pPr>
    <w:rPr>
      <w:rFonts w:eastAsia="Times New Roman" w:cs="Times New Roman"/>
      <w:b/>
      <w:bCs/>
      <w:color w:val="FF0000"/>
      <w:sz w:val="32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autoRedefine/>
    <w:uiPriority w:val="9"/>
    <w:qFormat/>
    <w:rsid w:val="00CB63EE"/>
    <w:pPr>
      <w:spacing w:before="240"/>
      <w:outlineLvl w:val="2"/>
    </w:pPr>
    <w:rPr>
      <w:rFonts w:eastAsia="Times New Roman" w:cs="Times New Roman"/>
      <w:bCs/>
      <w:color w:val="FF0000"/>
      <w:sz w:val="28"/>
      <w:szCs w:val="27"/>
      <w:lang w:eastAsia="it-IT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502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6971"/>
    <w:rPr>
      <w:rFonts w:ascii="Times New Roman" w:eastAsiaTheme="majorEastAsia" w:hAnsi="Times New Roman" w:cstheme="majorBidi"/>
      <w:b/>
      <w:color w:val="FF0000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63EE"/>
    <w:rPr>
      <w:rFonts w:ascii="Times New Roman" w:eastAsia="Times New Roman" w:hAnsi="Times New Roman" w:cs="Times New Roman"/>
      <w:b/>
      <w:bCs/>
      <w:color w:val="FF0000"/>
      <w:sz w:val="32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B63EE"/>
    <w:rPr>
      <w:rFonts w:ascii="Times New Roman" w:eastAsia="Times New Roman" w:hAnsi="Times New Roman" w:cs="Times New Roman"/>
      <w:bCs/>
      <w:color w:val="FF0000"/>
      <w:sz w:val="28"/>
      <w:szCs w:val="27"/>
      <w:lang w:eastAsia="it-IT"/>
    </w:rPr>
  </w:style>
  <w:style w:type="paragraph" w:styleId="Paragrafoelenco">
    <w:name w:val="List Paragraph"/>
    <w:basedOn w:val="Normale"/>
    <w:uiPriority w:val="34"/>
    <w:qFormat/>
    <w:rsid w:val="00FA114D"/>
    <w:pPr>
      <w:ind w:left="720"/>
      <w:contextualSpacing/>
    </w:pPr>
  </w:style>
  <w:style w:type="paragraph" w:styleId="Nessunaspaziatura">
    <w:name w:val="No Spacing"/>
    <w:aliases w:val="Comando"/>
    <w:autoRedefine/>
    <w:uiPriority w:val="1"/>
    <w:rsid w:val="00CE3DCB"/>
    <w:pPr>
      <w:spacing w:after="0"/>
      <w:jc w:val="both"/>
    </w:pPr>
    <w:rPr>
      <w:rFonts w:ascii="Times New Roman" w:hAnsi="Times New Roman"/>
      <w:b/>
      <w:color w:val="00B050"/>
      <w:sz w:val="24"/>
    </w:rPr>
  </w:style>
  <w:style w:type="paragraph" w:customStyle="1" w:styleId="Bloccocodice">
    <w:name w:val="Blocco codice"/>
    <w:basedOn w:val="Normale"/>
    <w:link w:val="BloccocodiceCarattere"/>
    <w:autoRedefine/>
    <w:qFormat/>
    <w:rsid w:val="00DC2505"/>
    <w:pPr>
      <w:pBdr>
        <w:top w:val="single" w:sz="4" w:space="1" w:color="00B0F0"/>
        <w:left w:val="single" w:sz="4" w:space="4" w:color="00B0F0"/>
        <w:bottom w:val="single" w:sz="4" w:space="1" w:color="00B0F0"/>
        <w:right w:val="single" w:sz="4" w:space="4" w:color="00B0F0"/>
      </w:pBdr>
      <w:spacing w:before="120"/>
    </w:pPr>
    <w:rPr>
      <w:bCs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762F84"/>
    <w:rPr>
      <w:color w:val="808080"/>
    </w:rPr>
  </w:style>
  <w:style w:type="character" w:customStyle="1" w:styleId="BloccocodiceCarattere">
    <w:name w:val="Blocco codice Carattere"/>
    <w:basedOn w:val="Carpredefinitoparagrafo"/>
    <w:link w:val="Bloccocodice"/>
    <w:rsid w:val="00DC2505"/>
    <w:rPr>
      <w:rFonts w:ascii="Times New Roman" w:hAnsi="Times New Roman"/>
      <w:bCs/>
      <w:color w:val="000000" w:themeColor="text1"/>
      <w:sz w:val="24"/>
      <w:lang w:eastAsia="it-IT"/>
    </w:rPr>
  </w:style>
  <w:style w:type="table" w:styleId="Grigliatabella">
    <w:name w:val="Table Grid"/>
    <w:basedOn w:val="Tabellanormale"/>
    <w:uiPriority w:val="39"/>
    <w:rsid w:val="00E846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F7669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502D34"/>
    <w:rPr>
      <w:rFonts w:asciiTheme="majorHAnsi" w:eastAsiaTheme="majorEastAsia" w:hAnsiTheme="majorHAnsi" w:cstheme="majorBidi"/>
      <w:i/>
      <w:iCs/>
      <w:color w:val="FF0000"/>
      <w:sz w:val="24"/>
    </w:rPr>
  </w:style>
  <w:style w:type="paragraph" w:styleId="Intestazione">
    <w:name w:val="header"/>
    <w:basedOn w:val="Normale"/>
    <w:link w:val="IntestazioneCarattere"/>
    <w:uiPriority w:val="99"/>
    <w:unhideWhenUsed/>
    <w:rsid w:val="00BE1B04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1B04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BE1B04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E1B04"/>
    <w:rPr>
      <w:rFonts w:ascii="Times New Roman" w:hAnsi="Times New Roman"/>
      <w:color w:val="000000" w:themeColor="text1"/>
      <w:sz w:val="24"/>
    </w:rPr>
  </w:style>
  <w:style w:type="table" w:styleId="Grigliatabellachiara">
    <w:name w:val="Grid Table Light"/>
    <w:basedOn w:val="Tabellanormale"/>
    <w:uiPriority w:val="40"/>
    <w:rsid w:val="0089116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Output">
    <w:name w:val="Output"/>
    <w:basedOn w:val="Bloccocodice"/>
    <w:link w:val="OutputCarattere"/>
    <w:autoRedefine/>
    <w:qFormat/>
    <w:rsid w:val="00A730F9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</w:pPr>
  </w:style>
  <w:style w:type="character" w:customStyle="1" w:styleId="OutputCarattere">
    <w:name w:val="Output Carattere"/>
    <w:basedOn w:val="BloccocodiceCarattere"/>
    <w:link w:val="Output"/>
    <w:rsid w:val="00A730F9"/>
    <w:rPr>
      <w:rFonts w:ascii="Times New Roman" w:hAnsi="Times New Roman"/>
      <w:bCs/>
      <w:color w:val="000000" w:themeColor="text1"/>
      <w:sz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39D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39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5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amm\OneDrive\Documenti\Modelli%20di%20Office%20personalizzati\STANDAR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68817-60CD-4BE4-A4C6-0BF9DBD7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STANDARD.dotx</Template>
  <TotalTime>166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Bash</vt:lpstr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</dc:title>
  <dc:subject/>
  <dc:creator>Andrea Zammarchi</dc:creator>
  <cp:keywords/>
  <dc:description/>
  <cp:lastModifiedBy>Andrea Zammarchi - andrea.zammarchi3@studio.unibo.it</cp:lastModifiedBy>
  <cp:revision>93</cp:revision>
  <dcterms:created xsi:type="dcterms:W3CDTF">2021-01-09T17:38:00Z</dcterms:created>
  <dcterms:modified xsi:type="dcterms:W3CDTF">2021-01-15T16:20:00Z</dcterms:modified>
</cp:coreProperties>
</file>